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8CFB" w14:textId="51236C3A" w:rsidR="00B03E5B" w:rsidRPr="00B03E5B" w:rsidRDefault="00B03E5B" w:rsidP="00D061F9">
      <w:pPr>
        <w:tabs>
          <w:tab w:val="left" w:pos="3273"/>
        </w:tabs>
      </w:pPr>
    </w:p>
    <w:tbl>
      <w:tblPr>
        <w:tblW w:w="10517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B03E5B" w:rsidRPr="00B03E5B" w14:paraId="310EDD86" w14:textId="77777777" w:rsidTr="00A0112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8F06AEC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D5BF" w14:textId="7DFC650C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A01129">
              <w:rPr>
                <w:rFonts w:ascii="Aptos Narrow" w:hAnsi="Aptos Narrow"/>
                <w:color w:val="000000"/>
                <w:sz w:val="22"/>
                <w:szCs w:val="22"/>
              </w:rPr>
              <w:t>NACAO</w:t>
            </w:r>
          </w:p>
        </w:tc>
      </w:tr>
      <w:tr w:rsidR="00B03E5B" w:rsidRPr="00B03E5B" w14:paraId="0CE097A8" w14:textId="77777777" w:rsidTr="00A0112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552F0E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E99A" w14:textId="3C65DB22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A01129"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Armazenará dados sobre a </w:t>
            </w:r>
            <w:r w:rsidR="00A01129">
              <w:rPr>
                <w:rFonts w:ascii="Aptos Narrow" w:hAnsi="Aptos Narrow"/>
                <w:color w:val="000000"/>
                <w:sz w:val="22"/>
                <w:szCs w:val="22"/>
              </w:rPr>
              <w:t>nação.</w:t>
            </w:r>
          </w:p>
        </w:tc>
      </w:tr>
      <w:tr w:rsidR="00A01129" w:rsidRPr="00B03E5B" w14:paraId="47487EB5" w14:textId="77777777" w:rsidTr="00A0112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26D24A" w14:textId="77777777" w:rsidR="00A01129" w:rsidRPr="00B03E5B" w:rsidRDefault="00A01129" w:rsidP="00A0112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1496" w14:textId="52F124A4" w:rsidR="00A01129" w:rsidRPr="00B03E5B" w:rsidRDefault="00A01129" w:rsidP="00A0112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 tabela possui uma chave primária independente.</w:t>
            </w:r>
          </w:p>
        </w:tc>
      </w:tr>
      <w:tr w:rsidR="00A01129" w:rsidRPr="00B03E5B" w14:paraId="64A47201" w14:textId="77777777" w:rsidTr="00A01129">
        <w:trPr>
          <w:trHeight w:val="288"/>
        </w:trPr>
        <w:tc>
          <w:tcPr>
            <w:tcW w:w="105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 w:themeFill="accent6" w:themeFillTint="99"/>
            <w:noWrap/>
            <w:vAlign w:val="center"/>
            <w:hideMark/>
          </w:tcPr>
          <w:p w14:paraId="4331B2C8" w14:textId="77777777" w:rsidR="00A01129" w:rsidRPr="00B03E5B" w:rsidRDefault="00A01129" w:rsidP="00A0112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A01129" w:rsidRPr="00B03E5B" w14:paraId="37AC4B06" w14:textId="77777777" w:rsidTr="00A01129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3B677EB" w14:textId="77777777" w:rsidR="00A01129" w:rsidRPr="00B03E5B" w:rsidRDefault="00A01129" w:rsidP="00A0112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2326E5" w14:textId="77777777" w:rsidR="00A01129" w:rsidRPr="00B03E5B" w:rsidRDefault="00A01129" w:rsidP="00A0112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19805B2" w14:textId="77777777" w:rsidR="00A01129" w:rsidRPr="00B03E5B" w:rsidRDefault="00A01129" w:rsidP="00A0112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1F43BA" w14:textId="77777777" w:rsidR="00A01129" w:rsidRPr="00B03E5B" w:rsidRDefault="00A01129" w:rsidP="00A0112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A75E3AE" w14:textId="24FA85BC" w:rsidR="00A01129" w:rsidRPr="00B03E5B" w:rsidRDefault="00A01129" w:rsidP="00A0112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A01129" w:rsidRPr="00B03E5B" w14:paraId="6EA1A9ED" w14:textId="77777777" w:rsidTr="00A0112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396" w14:textId="0A58FBEC" w:rsidR="00A01129" w:rsidRPr="00B03E5B" w:rsidRDefault="00A01129" w:rsidP="00A0112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id_naçao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18C99" w14:textId="7E81429B" w:rsidR="00A01129" w:rsidRPr="00B03E5B" w:rsidRDefault="00A01129" w:rsidP="00A0112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B421" w14:textId="640F5D0C" w:rsidR="00A01129" w:rsidRPr="00B03E5B" w:rsidRDefault="00A01129" w:rsidP="00A0112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3B12" w14:textId="77777777" w:rsidR="00A01129" w:rsidRPr="00B03E5B" w:rsidRDefault="00A01129" w:rsidP="00A0112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64A" w14:textId="369B4767" w:rsidR="00A01129" w:rsidRPr="00B03E5B" w:rsidRDefault="00A01129" w:rsidP="00A0112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ID,NN</w:t>
            </w:r>
          </w:p>
        </w:tc>
      </w:tr>
      <w:tr w:rsidR="00A01129" w:rsidRPr="00B03E5B" w14:paraId="34A35D66" w14:textId="77777777" w:rsidTr="00A0112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35EA" w14:textId="1A8DE6F5" w:rsidR="00A01129" w:rsidRPr="00B03E5B" w:rsidRDefault="00A01129" w:rsidP="00A0112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26AD" w14:textId="577293BB" w:rsidR="00A01129" w:rsidRDefault="00A01129" w:rsidP="00A0112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Identificar o nome da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nação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9E6E" w14:textId="5C8EAF7F" w:rsidR="00A01129" w:rsidRDefault="00A01129" w:rsidP="00A0112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BA4CB" w14:textId="49A31BBC" w:rsidR="00A01129" w:rsidRPr="00B03E5B" w:rsidRDefault="00A01129" w:rsidP="00A0112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00D9" w14:textId="73ADF0EC" w:rsidR="00A01129" w:rsidRDefault="00A01129" w:rsidP="00A0112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A01129" w:rsidRPr="00B03E5B" w14:paraId="7B809F37" w14:textId="77777777" w:rsidTr="00A0112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1C1C3" w14:textId="2861D734" w:rsidR="00A01129" w:rsidRDefault="00A01129" w:rsidP="00A0112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tradicoes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2E8E" w14:textId="27450F8A" w:rsidR="00A01129" w:rsidRDefault="00A01129" w:rsidP="00A0112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Identificar as tradições da nação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D9D3" w14:textId="1BD351BF" w:rsidR="00A01129" w:rsidRDefault="00A01129" w:rsidP="00A0112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A3E22" w14:textId="653F9C86" w:rsidR="00A01129" w:rsidRDefault="00A01129" w:rsidP="00A0112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E66F5" w14:textId="37EC73EA" w:rsidR="00A01129" w:rsidRDefault="00A01129" w:rsidP="00A0112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A01129" w:rsidRPr="00B03E5B" w14:paraId="2B0F8A5A" w14:textId="77777777" w:rsidTr="00A0112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9785" w14:textId="1EC9E039" w:rsidR="00A01129" w:rsidRDefault="00A01129" w:rsidP="00A0112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idioma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A361" w14:textId="7532571E" w:rsidR="00A01129" w:rsidRDefault="00A01129" w:rsidP="00A0112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Identificar o idioma da nação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A6D2" w14:textId="73793FB2" w:rsidR="00A01129" w:rsidRDefault="00A01129" w:rsidP="00A0112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6D07" w14:textId="0AB84AB1" w:rsidR="00A01129" w:rsidRDefault="00A01129" w:rsidP="00A0112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F7BDC" w14:textId="7B9BC2CC" w:rsidR="00A01129" w:rsidRDefault="00A01129" w:rsidP="00A0112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</w:tbl>
    <w:p w14:paraId="00277452" w14:textId="0FCE5500" w:rsidR="00B03E5B" w:rsidRDefault="00B03E5B" w:rsidP="00D061F9">
      <w:pPr>
        <w:tabs>
          <w:tab w:val="left" w:pos="3273"/>
        </w:tabs>
      </w:pPr>
    </w:p>
    <w:p w14:paraId="2D734B33" w14:textId="20FA5A69" w:rsidR="00891ACF" w:rsidRDefault="00891ACF" w:rsidP="00D061F9">
      <w:pPr>
        <w:tabs>
          <w:tab w:val="left" w:pos="3273"/>
        </w:tabs>
      </w:pPr>
    </w:p>
    <w:tbl>
      <w:tblPr>
        <w:tblW w:w="10515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1"/>
        <w:gridCol w:w="5111"/>
        <w:gridCol w:w="1013"/>
        <w:gridCol w:w="981"/>
        <w:gridCol w:w="1689"/>
      </w:tblGrid>
      <w:tr w:rsidR="00A01129" w:rsidRPr="00B03E5B" w14:paraId="2B68BE9A" w14:textId="77777777" w:rsidTr="00B75CF2">
        <w:trPr>
          <w:trHeight w:val="288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EC721FA" w14:textId="77777777" w:rsidR="00A01129" w:rsidRPr="00B03E5B" w:rsidRDefault="00A01129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2846" w14:textId="77F61D2C" w:rsidR="00A01129" w:rsidRPr="00B03E5B" w:rsidRDefault="00A01129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NACAO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_TRADICOES</w:t>
            </w:r>
          </w:p>
        </w:tc>
      </w:tr>
      <w:tr w:rsidR="00A01129" w:rsidRPr="00B03E5B" w14:paraId="418DE79E" w14:textId="77777777" w:rsidTr="00B75CF2">
        <w:trPr>
          <w:trHeight w:val="288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C64E41F" w14:textId="77777777" w:rsidR="00A01129" w:rsidRPr="00B03E5B" w:rsidRDefault="00A01129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72B8" w14:textId="06DFB6BE" w:rsidR="00A01129" w:rsidRPr="00B03E5B" w:rsidRDefault="00A01129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Armazenará dados sobre a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s tradições da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nação.</w:t>
            </w:r>
          </w:p>
        </w:tc>
      </w:tr>
      <w:tr w:rsidR="00A01129" w:rsidRPr="00B03E5B" w14:paraId="6B8D5CBB" w14:textId="77777777" w:rsidTr="00B75CF2">
        <w:trPr>
          <w:trHeight w:val="288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BFB6C17" w14:textId="77777777" w:rsidR="00A01129" w:rsidRPr="00B03E5B" w:rsidRDefault="00A01129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AA6F" w14:textId="02F60917" w:rsidR="00A01129" w:rsidRPr="00B03E5B" w:rsidRDefault="00A01129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 tabela possui uma chave </w:t>
            </w:r>
            <w:r w:rsidR="00B75CF2">
              <w:rPr>
                <w:rFonts w:ascii="Aptos Narrow" w:hAnsi="Aptos Narrow"/>
                <w:color w:val="000000"/>
                <w:sz w:val="22"/>
                <w:szCs w:val="22"/>
              </w:rPr>
              <w:t>estrangeira vinda da tabela NACAO</w:t>
            </w:r>
          </w:p>
        </w:tc>
      </w:tr>
      <w:tr w:rsidR="00A01129" w:rsidRPr="00B03E5B" w14:paraId="02310131" w14:textId="77777777" w:rsidTr="00B75CF2">
        <w:trPr>
          <w:trHeight w:val="288"/>
        </w:trPr>
        <w:tc>
          <w:tcPr>
            <w:tcW w:w="105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292B6E3E" w14:textId="77777777" w:rsidR="00A01129" w:rsidRPr="00B03E5B" w:rsidRDefault="00A01129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A01129" w:rsidRPr="00B03E5B" w14:paraId="7FA33410" w14:textId="77777777" w:rsidTr="00B75CF2">
        <w:trPr>
          <w:trHeight w:val="576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D075EE9" w14:textId="77777777" w:rsidR="00A01129" w:rsidRPr="00B03E5B" w:rsidRDefault="00A01129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ED0EDA3" w14:textId="77777777" w:rsidR="00A01129" w:rsidRPr="00B03E5B" w:rsidRDefault="00A01129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0393A4B" w14:textId="77777777" w:rsidR="00A01129" w:rsidRPr="00B03E5B" w:rsidRDefault="00A01129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E7E0BF0" w14:textId="77777777" w:rsidR="00A01129" w:rsidRPr="00B03E5B" w:rsidRDefault="00A01129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349CD4F9" w14:textId="77777777" w:rsidR="00A01129" w:rsidRPr="00B03E5B" w:rsidRDefault="00A01129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A01129" w:rsidRPr="00B03E5B" w14:paraId="61BAF0EE" w14:textId="77777777" w:rsidTr="00B75CF2">
        <w:trPr>
          <w:trHeight w:val="288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4153" w14:textId="41CD447E" w:rsidR="00A01129" w:rsidRPr="00B03E5B" w:rsidRDefault="00A01129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B75CF2">
              <w:rPr>
                <w:rFonts w:ascii="Aptos Narrow" w:hAnsi="Aptos Narrow"/>
                <w:color w:val="000000"/>
                <w:sz w:val="22"/>
                <w:szCs w:val="22"/>
              </w:rPr>
              <w:t>comidas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3DC34" w14:textId="3DA6F828" w:rsidR="00A01129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Identificar as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comidas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tradicionais da nação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8292" w14:textId="2B4C0E36" w:rsidR="00A01129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E00B" w14:textId="200C390A" w:rsidR="00A01129" w:rsidRPr="00B03E5B" w:rsidRDefault="00A01129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B75CF2"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115C" w14:textId="7B8D3813" w:rsidR="00A01129" w:rsidRPr="00B03E5B" w:rsidRDefault="00A01129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A01129" w14:paraId="6D1ABEED" w14:textId="77777777" w:rsidTr="00B75CF2">
        <w:trPr>
          <w:trHeight w:val="288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9B3B3" w14:textId="2538F1F8" w:rsidR="00A01129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musicas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FC0AD" w14:textId="3F82C043" w:rsidR="00A01129" w:rsidRDefault="00A01129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Identificar</w:t>
            </w:r>
            <w:r w:rsidR="00B75CF2">
              <w:rPr>
                <w:rFonts w:ascii="Aptos Narrow" w:hAnsi="Aptos Narrow"/>
                <w:color w:val="000000"/>
                <w:sz w:val="22"/>
                <w:szCs w:val="22"/>
              </w:rPr>
              <w:t xml:space="preserve"> as músicas tradicionais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da nação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FA736" w14:textId="77777777" w:rsidR="00A01129" w:rsidRDefault="00A01129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E678E" w14:textId="77777777" w:rsidR="00A01129" w:rsidRPr="00B03E5B" w:rsidRDefault="00A01129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7A17A" w14:textId="77777777" w:rsidR="00A01129" w:rsidRDefault="00A01129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A01129" w14:paraId="7A703F03" w14:textId="77777777" w:rsidTr="00B75CF2">
        <w:trPr>
          <w:trHeight w:val="288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B82CF" w14:textId="11CFB423" w:rsidR="00A01129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datas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60AA7" w14:textId="63643DF1" w:rsidR="00A01129" w:rsidRDefault="00A01129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Identificar as </w:t>
            </w:r>
            <w:r w:rsidR="00B75CF2">
              <w:rPr>
                <w:rFonts w:ascii="Aptos Narrow" w:hAnsi="Aptos Narrow"/>
                <w:color w:val="000000"/>
                <w:sz w:val="22"/>
                <w:szCs w:val="22"/>
              </w:rPr>
              <w:t>datas comemorativas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da nação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37F23" w14:textId="7D8FA858" w:rsidR="00A01129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12CB8" w14:textId="509E635B" w:rsidR="00A01129" w:rsidRDefault="00A01129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D61DC" w14:textId="77777777" w:rsidR="00A01129" w:rsidRDefault="00A01129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A01129" w14:paraId="07D93AD2" w14:textId="77777777" w:rsidTr="00B75CF2">
        <w:trPr>
          <w:trHeight w:val="288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E4D4D" w14:textId="50DEEB24" w:rsidR="00A01129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NACAO_id_nacao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85C82" w14:textId="3C86A4EB" w:rsidR="00A01129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vinda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NACAO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1E9C0" w14:textId="025986CC" w:rsidR="00A01129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154C6" w14:textId="7B3BA9A1" w:rsidR="00A01129" w:rsidRDefault="00A01129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E0A98" w14:textId="050F8196" w:rsidR="00A01129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FK*</w:t>
            </w:r>
          </w:p>
        </w:tc>
      </w:tr>
    </w:tbl>
    <w:p w14:paraId="3F6B346D" w14:textId="374EF966" w:rsidR="00A01129" w:rsidRDefault="00A01129" w:rsidP="00D061F9">
      <w:pPr>
        <w:tabs>
          <w:tab w:val="left" w:pos="3273"/>
        </w:tabs>
      </w:pPr>
    </w:p>
    <w:p w14:paraId="6BC285E9" w14:textId="20981CE7" w:rsidR="00B75CF2" w:rsidRDefault="00B75CF2" w:rsidP="00D061F9">
      <w:pPr>
        <w:tabs>
          <w:tab w:val="left" w:pos="3273"/>
        </w:tabs>
      </w:pPr>
    </w:p>
    <w:tbl>
      <w:tblPr>
        <w:tblW w:w="10515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1"/>
        <w:gridCol w:w="5111"/>
        <w:gridCol w:w="1013"/>
        <w:gridCol w:w="981"/>
        <w:gridCol w:w="1689"/>
      </w:tblGrid>
      <w:tr w:rsidR="00B75CF2" w:rsidRPr="00B03E5B" w14:paraId="37C3C0B2" w14:textId="77777777" w:rsidTr="00B75CF2">
        <w:trPr>
          <w:trHeight w:val="288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4FF3302" w14:textId="77777777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C2D8" w14:textId="1A88A9AD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ESTADO</w:t>
            </w:r>
          </w:p>
        </w:tc>
      </w:tr>
      <w:tr w:rsidR="00B75CF2" w:rsidRPr="00B03E5B" w14:paraId="62ED001D" w14:textId="77777777" w:rsidTr="00B75CF2">
        <w:trPr>
          <w:trHeight w:val="288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BC4399D" w14:textId="77777777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2AC7" w14:textId="067405FF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Armazenará dados sobre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o estado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</w:tr>
      <w:tr w:rsidR="00B75CF2" w:rsidRPr="00B03E5B" w14:paraId="5469A2ED" w14:textId="77777777" w:rsidTr="00B75CF2">
        <w:trPr>
          <w:trHeight w:val="288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92A40FC" w14:textId="77777777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E555" w14:textId="1B5BA34E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 tabela possui uma chave primária independente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e uma chave estrangeira vinda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NACAO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</w:tr>
      <w:tr w:rsidR="00B75CF2" w:rsidRPr="00B03E5B" w14:paraId="4E901C07" w14:textId="77777777" w:rsidTr="00B75CF2">
        <w:trPr>
          <w:trHeight w:val="288"/>
        </w:trPr>
        <w:tc>
          <w:tcPr>
            <w:tcW w:w="105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739C4F03" w14:textId="77777777" w:rsidR="00B75CF2" w:rsidRPr="00B03E5B" w:rsidRDefault="00B75CF2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B75CF2" w:rsidRPr="00B03E5B" w14:paraId="40F2D01D" w14:textId="77777777" w:rsidTr="00B75CF2">
        <w:trPr>
          <w:trHeight w:val="576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9900ECA" w14:textId="77777777" w:rsidR="00B75CF2" w:rsidRPr="00B03E5B" w:rsidRDefault="00B75CF2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694117A" w14:textId="77777777" w:rsidR="00B75CF2" w:rsidRPr="00B03E5B" w:rsidRDefault="00B75CF2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96F7B12" w14:textId="77777777" w:rsidR="00B75CF2" w:rsidRPr="00B03E5B" w:rsidRDefault="00B75CF2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4D11DDB" w14:textId="77777777" w:rsidR="00B75CF2" w:rsidRPr="00B03E5B" w:rsidRDefault="00B75CF2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55733CDD" w14:textId="77777777" w:rsidR="00B75CF2" w:rsidRPr="00B03E5B" w:rsidRDefault="00B75CF2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B75CF2" w:rsidRPr="00B03E5B" w14:paraId="147D27F5" w14:textId="77777777" w:rsidTr="00B75CF2">
        <w:trPr>
          <w:trHeight w:val="288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BC9B" w14:textId="64F19797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id_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E5881" w14:textId="77777777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30AA" w14:textId="77777777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E7DE" w14:textId="77777777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D7BB" w14:textId="77777777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ID,NN</w:t>
            </w:r>
          </w:p>
        </w:tc>
      </w:tr>
      <w:tr w:rsidR="00B75CF2" w14:paraId="43538888" w14:textId="77777777" w:rsidTr="00B75CF2">
        <w:trPr>
          <w:trHeight w:val="288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2A1C5" w14:textId="77777777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4CC25" w14:textId="77777777" w:rsidR="00B75CF2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Identificar o nome da nação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88F83" w14:textId="77777777" w:rsidR="00B75CF2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6A042" w14:textId="77777777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ECDA1" w14:textId="77777777" w:rsidR="00B75CF2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B75CF2" w14:paraId="0EA71D75" w14:textId="77777777" w:rsidTr="00B75CF2">
        <w:trPr>
          <w:trHeight w:val="288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9AABC" w14:textId="2397B437" w:rsidR="00B75CF2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governo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7ECA0" w14:textId="0254F0A8" w:rsidR="00B75CF2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Identificar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o governo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da nação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D998E" w14:textId="77777777" w:rsidR="00B75CF2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8B7D8" w14:textId="77777777" w:rsidR="00B75CF2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1E2D0" w14:textId="77777777" w:rsidR="00B75CF2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B75CF2" w14:paraId="249D1939" w14:textId="77777777" w:rsidTr="00B75CF2">
        <w:trPr>
          <w:trHeight w:val="288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1C774" w14:textId="03A9CC33" w:rsidR="00B75CF2" w:rsidRDefault="00B75CF2" w:rsidP="00B75C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NACAO_id_nacao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D7E96" w14:textId="434633AA" w:rsidR="00B75CF2" w:rsidRDefault="00B75CF2" w:rsidP="00B75C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vinda da tabela NACAO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E2B58" w14:textId="503136F2" w:rsidR="00B75CF2" w:rsidRDefault="00B75CF2" w:rsidP="00B75C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18357" w14:textId="5B15D531" w:rsidR="00B75CF2" w:rsidRDefault="00B75CF2" w:rsidP="00B75C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89F89" w14:textId="6EC8ADD0" w:rsidR="00B75CF2" w:rsidRDefault="00B75CF2" w:rsidP="00B75C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FK*</w:t>
            </w:r>
          </w:p>
        </w:tc>
      </w:tr>
    </w:tbl>
    <w:p w14:paraId="06999B12" w14:textId="67D745A4" w:rsidR="00B75CF2" w:rsidRDefault="00B75CF2" w:rsidP="00D061F9">
      <w:pPr>
        <w:tabs>
          <w:tab w:val="left" w:pos="3273"/>
        </w:tabs>
      </w:pPr>
    </w:p>
    <w:p w14:paraId="48978157" w14:textId="3C63BB51" w:rsidR="00B75CF2" w:rsidRDefault="00B75CF2" w:rsidP="00D061F9">
      <w:pPr>
        <w:tabs>
          <w:tab w:val="left" w:pos="3273"/>
        </w:tabs>
      </w:pPr>
    </w:p>
    <w:p w14:paraId="5915E5F8" w14:textId="3824493D" w:rsidR="00B75CF2" w:rsidRDefault="00B75CF2" w:rsidP="00D061F9">
      <w:pPr>
        <w:tabs>
          <w:tab w:val="left" w:pos="3273"/>
        </w:tabs>
      </w:pPr>
    </w:p>
    <w:p w14:paraId="631A8372" w14:textId="0B31A7E6" w:rsidR="00B75CF2" w:rsidRDefault="00B75CF2" w:rsidP="00D061F9">
      <w:pPr>
        <w:tabs>
          <w:tab w:val="left" w:pos="3273"/>
        </w:tabs>
      </w:pPr>
    </w:p>
    <w:p w14:paraId="0B02E339" w14:textId="08D3ABD2" w:rsidR="00B75CF2" w:rsidRDefault="00B75CF2" w:rsidP="00D061F9">
      <w:pPr>
        <w:tabs>
          <w:tab w:val="left" w:pos="3273"/>
        </w:tabs>
      </w:pPr>
    </w:p>
    <w:p w14:paraId="3B734DEA" w14:textId="5180CD71" w:rsidR="00B75CF2" w:rsidRDefault="00B75CF2" w:rsidP="00D061F9">
      <w:pPr>
        <w:tabs>
          <w:tab w:val="left" w:pos="3273"/>
        </w:tabs>
      </w:pPr>
    </w:p>
    <w:p w14:paraId="5556542C" w14:textId="6BE7F9F1" w:rsidR="00B75CF2" w:rsidRDefault="00B75CF2" w:rsidP="00D061F9">
      <w:pPr>
        <w:tabs>
          <w:tab w:val="left" w:pos="3273"/>
        </w:tabs>
      </w:pPr>
    </w:p>
    <w:p w14:paraId="3D6C8A36" w14:textId="07FF169B" w:rsidR="00B75CF2" w:rsidRDefault="00B75CF2" w:rsidP="00D061F9">
      <w:pPr>
        <w:tabs>
          <w:tab w:val="left" w:pos="3273"/>
        </w:tabs>
      </w:pPr>
    </w:p>
    <w:p w14:paraId="6012FBBE" w14:textId="53509425" w:rsidR="00B75CF2" w:rsidRDefault="00B75CF2" w:rsidP="00D061F9">
      <w:pPr>
        <w:tabs>
          <w:tab w:val="left" w:pos="3273"/>
        </w:tabs>
      </w:pPr>
    </w:p>
    <w:p w14:paraId="55502D67" w14:textId="77777777" w:rsidR="00B75CF2" w:rsidRDefault="00B75CF2" w:rsidP="00D061F9">
      <w:pPr>
        <w:tabs>
          <w:tab w:val="left" w:pos="3273"/>
        </w:tabs>
      </w:pPr>
    </w:p>
    <w:tbl>
      <w:tblPr>
        <w:tblW w:w="10374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6"/>
        <w:gridCol w:w="5111"/>
        <w:gridCol w:w="1013"/>
        <w:gridCol w:w="981"/>
        <w:gridCol w:w="1413"/>
      </w:tblGrid>
      <w:tr w:rsidR="00B75CF2" w:rsidRPr="00B03E5B" w14:paraId="71C0C369" w14:textId="77777777" w:rsidTr="00BD02BB">
        <w:trPr>
          <w:trHeight w:val="288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2B78399" w14:textId="77777777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Tabela</w:t>
            </w:r>
          </w:p>
        </w:tc>
        <w:tc>
          <w:tcPr>
            <w:tcW w:w="85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6071" w14:textId="06501923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CIDADE</w:t>
            </w:r>
          </w:p>
        </w:tc>
      </w:tr>
      <w:tr w:rsidR="00B75CF2" w:rsidRPr="00B03E5B" w14:paraId="06558FD6" w14:textId="77777777" w:rsidTr="00BD02BB">
        <w:trPr>
          <w:trHeight w:val="288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B1596B9" w14:textId="77777777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5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E92F" w14:textId="1AE5B070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Armazenará dados sobre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 cidade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</w:tr>
      <w:tr w:rsidR="00B75CF2" w:rsidRPr="00B03E5B" w14:paraId="72027D30" w14:textId="77777777" w:rsidTr="00BD02BB">
        <w:trPr>
          <w:trHeight w:val="288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B7BBD77" w14:textId="77777777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5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44F6" w14:textId="69923C69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 tabela possui uma chave primária independente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e uma estrangeira vinda da tabela ESTADO.</w:t>
            </w:r>
          </w:p>
        </w:tc>
      </w:tr>
      <w:tr w:rsidR="00B75CF2" w:rsidRPr="00B03E5B" w14:paraId="0A720032" w14:textId="77777777" w:rsidTr="00BD02BB">
        <w:trPr>
          <w:trHeight w:val="288"/>
        </w:trPr>
        <w:tc>
          <w:tcPr>
            <w:tcW w:w="10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648982F6" w14:textId="77777777" w:rsidR="00B75CF2" w:rsidRPr="00B03E5B" w:rsidRDefault="00B75CF2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B75CF2" w:rsidRPr="00B03E5B" w14:paraId="79B0A52E" w14:textId="77777777" w:rsidTr="00BD02BB">
        <w:trPr>
          <w:trHeight w:val="576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27E360F" w14:textId="77777777" w:rsidR="00B75CF2" w:rsidRPr="00B03E5B" w:rsidRDefault="00B75CF2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EECCA9F" w14:textId="77777777" w:rsidR="00B75CF2" w:rsidRPr="00B03E5B" w:rsidRDefault="00B75CF2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D260230" w14:textId="77777777" w:rsidR="00B75CF2" w:rsidRPr="00B03E5B" w:rsidRDefault="00B75CF2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62ECFC4" w14:textId="77777777" w:rsidR="00B75CF2" w:rsidRPr="00B03E5B" w:rsidRDefault="00B75CF2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2CE57470" w14:textId="77777777" w:rsidR="00B75CF2" w:rsidRPr="00B03E5B" w:rsidRDefault="00B75CF2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bookmarkStart w:id="0" w:name="_GoBack"/>
        <w:bookmarkEnd w:id="0"/>
      </w:tr>
      <w:tr w:rsidR="00B75CF2" w:rsidRPr="00B03E5B" w14:paraId="7B15EE10" w14:textId="77777777" w:rsidTr="00BD02BB">
        <w:trPr>
          <w:trHeight w:val="288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D445" w14:textId="4957D68A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id_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cidade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50699" w14:textId="77777777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09E1" w14:textId="77777777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BE9A" w14:textId="77777777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AE6D3" w14:textId="77777777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ID,NN</w:t>
            </w:r>
          </w:p>
        </w:tc>
      </w:tr>
      <w:tr w:rsidR="00B75CF2" w14:paraId="214963AA" w14:textId="77777777" w:rsidTr="00BD02BB">
        <w:trPr>
          <w:trHeight w:val="288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ACB9C" w14:textId="77777777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1D373" w14:textId="77777777" w:rsidR="00B75CF2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Identificar o nome da nação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9A9F7" w14:textId="77777777" w:rsidR="00B75CF2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A0B45" w14:textId="77777777" w:rsidR="00B75CF2" w:rsidRPr="00B03E5B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F4C28" w14:textId="77777777" w:rsidR="00B75CF2" w:rsidRDefault="00B75CF2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B75CF2" w14:paraId="0CD43315" w14:textId="77777777" w:rsidTr="00BD02BB">
        <w:trPr>
          <w:trHeight w:val="288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12F07" w14:textId="2D53ACF8" w:rsidR="00B75CF2" w:rsidRDefault="00B75CF2" w:rsidP="00B75C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ESTADO_id_estado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5D0D8" w14:textId="4DC50908" w:rsidR="00B75CF2" w:rsidRDefault="00B75CF2" w:rsidP="00B75C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vinda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9DC3D" w14:textId="2607D614" w:rsidR="00B75CF2" w:rsidRDefault="00B75CF2" w:rsidP="00B75C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2EDF9" w14:textId="1910F9C7" w:rsidR="00B75CF2" w:rsidRDefault="00B75CF2" w:rsidP="00B75C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02CD1" w14:textId="3AAB3857" w:rsidR="00B75CF2" w:rsidRDefault="00B75CF2" w:rsidP="00B75CF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FK*</w:t>
            </w:r>
          </w:p>
        </w:tc>
      </w:tr>
    </w:tbl>
    <w:p w14:paraId="62AAEF9F" w14:textId="77777777" w:rsidR="00B75CF2" w:rsidRPr="00B03E5B" w:rsidRDefault="00B75CF2" w:rsidP="00D061F9">
      <w:pPr>
        <w:tabs>
          <w:tab w:val="left" w:pos="3273"/>
        </w:tabs>
      </w:pPr>
    </w:p>
    <w:sectPr w:rsidR="00B75CF2" w:rsidRPr="00B03E5B" w:rsidSect="00D061F9">
      <w:headerReference w:type="default" r:id="rId8"/>
      <w:pgSz w:w="11907" w:h="16840" w:code="9"/>
      <w:pgMar w:top="1701" w:right="1134" w:bottom="1134" w:left="1701" w:header="288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18118" w14:textId="77777777" w:rsidR="00F54EBF" w:rsidRDefault="00F54EBF">
      <w:r>
        <w:separator/>
      </w:r>
    </w:p>
  </w:endnote>
  <w:endnote w:type="continuationSeparator" w:id="0">
    <w:p w14:paraId="2C18468A" w14:textId="77777777" w:rsidR="00F54EBF" w:rsidRDefault="00F54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Univers-Bold">
    <w:altName w:val="Arial"/>
    <w:charset w:val="00"/>
    <w:family w:val="auto"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74DBF" w14:textId="77777777" w:rsidR="00F54EBF" w:rsidRDefault="00F54EBF">
      <w:r>
        <w:separator/>
      </w:r>
    </w:p>
  </w:footnote>
  <w:footnote w:type="continuationSeparator" w:id="0">
    <w:p w14:paraId="30D69BEE" w14:textId="77777777" w:rsidR="00F54EBF" w:rsidRDefault="00F54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90D4" w14:textId="77777777" w:rsidR="003D4C66" w:rsidRDefault="003D4C66" w:rsidP="00A463C8">
    <w:pPr>
      <w:jc w:val="center"/>
      <w:rPr>
        <w:b/>
      </w:rPr>
    </w:pPr>
  </w:p>
  <w:p w14:paraId="23A1DCE0" w14:textId="499FF756" w:rsidR="003D4C66" w:rsidRDefault="00BD02BB" w:rsidP="00A463C8">
    <w:pPr>
      <w:jc w:val="center"/>
    </w:pPr>
    <w:r>
      <w:rPr>
        <w:b/>
        <w:noProof/>
        <w:sz w:val="12"/>
      </w:rPr>
      <w:drawing>
        <wp:inline distT="0" distB="0" distL="0" distR="0" wp14:anchorId="43F6F52E" wp14:editId="1B9BF8AE">
          <wp:extent cx="1720215" cy="326390"/>
          <wp:effectExtent l="0" t="0" r="0" b="0"/>
          <wp:docPr id="1" name="Imagem 1" descr="logo-senai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senai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215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A33846" w14:textId="77777777" w:rsidR="003D4C66" w:rsidRDefault="003D4C66" w:rsidP="00A463C8">
    <w:pPr>
      <w:jc w:val="center"/>
      <w:rPr>
        <w:sz w:val="8"/>
      </w:rPr>
    </w:pPr>
  </w:p>
  <w:tbl>
    <w:tblPr>
      <w:tblW w:w="9781" w:type="dxa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41"/>
      <w:gridCol w:w="2740"/>
    </w:tblGrid>
    <w:tr w:rsidR="001719B4" w:rsidRPr="006465A6" w14:paraId="59AA3034" w14:textId="77777777" w:rsidTr="00D061F9">
      <w:trPr>
        <w:trHeight w:val="113"/>
      </w:trPr>
      <w:tc>
        <w:tcPr>
          <w:tcW w:w="7041" w:type="dxa"/>
          <w:tcBorders>
            <w:bottom w:val="nil"/>
            <w:right w:val="single" w:sz="4" w:space="0" w:color="auto"/>
          </w:tcBorders>
        </w:tcPr>
        <w:p w14:paraId="77B28010" w14:textId="10BCF294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 w:rsidRPr="006465A6">
            <w:rPr>
              <w:rFonts w:ascii="Univers-Bold" w:hAnsi="Univers-Bold"/>
              <w:sz w:val="12"/>
              <w:szCs w:val="12"/>
            </w:rPr>
            <w:t>T</w:t>
          </w:r>
          <w:r w:rsidRPr="006465A6">
            <w:rPr>
              <w:rFonts w:ascii="Univers" w:hAnsi="Univers"/>
              <w:sz w:val="12"/>
              <w:szCs w:val="12"/>
            </w:rPr>
            <w:t>Í</w:t>
          </w:r>
          <w:r w:rsidRPr="006465A6">
            <w:rPr>
              <w:rFonts w:ascii="Univers-Bold" w:hAnsi="Univers-Bold"/>
              <w:sz w:val="12"/>
              <w:szCs w:val="12"/>
            </w:rPr>
            <w:t>TULO</w:t>
          </w:r>
          <w:r>
            <w:rPr>
              <w:rFonts w:ascii="Univers-Bold" w:hAnsi="Univers-Bold"/>
              <w:sz w:val="12"/>
              <w:szCs w:val="12"/>
            </w:rPr>
            <w:t xml:space="preserve"> DO BANCO DE DADOS</w:t>
          </w:r>
        </w:p>
      </w:tc>
      <w:tc>
        <w:tcPr>
          <w:tcW w:w="27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15E7CD37" w14:textId="4A93ABFC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>
            <w:rPr>
              <w:rFonts w:ascii="Univers-Bold" w:hAnsi="Univers-Bold"/>
              <w:sz w:val="12"/>
              <w:szCs w:val="12"/>
            </w:rPr>
            <w:t>VERSÃO</w:t>
          </w:r>
        </w:p>
      </w:tc>
    </w:tr>
    <w:tr w:rsidR="001719B4" w:rsidRPr="006465A6" w14:paraId="0051D252" w14:textId="77777777" w:rsidTr="00D061F9">
      <w:trPr>
        <w:trHeight w:val="522"/>
      </w:trPr>
      <w:tc>
        <w:tcPr>
          <w:tcW w:w="7041" w:type="dxa"/>
          <w:tcBorders>
            <w:top w:val="nil"/>
            <w:bottom w:val="single" w:sz="4" w:space="0" w:color="auto"/>
          </w:tcBorders>
          <w:vAlign w:val="center"/>
        </w:tcPr>
        <w:p w14:paraId="60C1FC91" w14:textId="03EA37BF" w:rsidR="001719B4" w:rsidRPr="006465A6" w:rsidRDefault="00A01129" w:rsidP="002A24FF">
          <w:pPr>
            <w:pStyle w:val="Cabealh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NAÇÕES</w:t>
          </w:r>
        </w:p>
      </w:tc>
      <w:tc>
        <w:tcPr>
          <w:tcW w:w="2740" w:type="dxa"/>
          <w:tcBorders>
            <w:top w:val="nil"/>
            <w:bottom w:val="single" w:sz="4" w:space="0" w:color="auto"/>
          </w:tcBorders>
          <w:vAlign w:val="center"/>
        </w:tcPr>
        <w:p w14:paraId="4D39ABA8" w14:textId="0D72672C" w:rsidR="001719B4" w:rsidRPr="006465A6" w:rsidRDefault="001719B4" w:rsidP="006465A6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1.0</w:t>
          </w:r>
        </w:p>
      </w:tc>
    </w:tr>
  </w:tbl>
  <w:p w14:paraId="6629438E" w14:textId="64B0A814" w:rsidR="00D6763D" w:rsidRDefault="001719B4" w:rsidP="00D061F9">
    <w:pPr>
      <w:spacing w:line="360" w:lineRule="auto"/>
      <w:ind w:left="-720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Autor</w:t>
    </w:r>
    <w:r w:rsidR="00D6763D">
      <w:rPr>
        <w:rFonts w:ascii="Arial" w:hAnsi="Arial"/>
        <w:b/>
        <w:sz w:val="18"/>
      </w:rPr>
      <w:t>(</w:t>
    </w:r>
    <w:r>
      <w:rPr>
        <w:rFonts w:ascii="Arial" w:hAnsi="Arial"/>
        <w:b/>
        <w:sz w:val="18"/>
      </w:rPr>
      <w:t>a/e</w:t>
    </w:r>
    <w:r w:rsidR="00D6763D">
      <w:rPr>
        <w:rFonts w:ascii="Arial" w:hAnsi="Arial"/>
        <w:b/>
        <w:sz w:val="18"/>
      </w:rPr>
      <w:t xml:space="preserve">s): </w:t>
    </w:r>
    <w:r w:rsidR="00A01129">
      <w:rPr>
        <w:rFonts w:ascii="Arial" w:hAnsi="Arial"/>
        <w:b/>
        <w:sz w:val="18"/>
      </w:rPr>
      <w:t>Giovana Duarte</w:t>
    </w:r>
  </w:p>
  <w:p w14:paraId="3279516F" w14:textId="064903E2" w:rsidR="003D4C66" w:rsidRPr="00D6763D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Criação</w:t>
    </w:r>
    <w:r w:rsidR="00D6763D">
      <w:rPr>
        <w:rFonts w:ascii="Arial" w:hAnsi="Arial"/>
        <w:b/>
        <w:sz w:val="18"/>
      </w:rPr>
      <w:t xml:space="preserve">: </w:t>
    </w:r>
    <w:r w:rsidR="00287E70" w:rsidRPr="00287E70">
      <w:rPr>
        <w:rFonts w:ascii="Arial" w:hAnsi="Arial"/>
        <w:bCs/>
        <w:sz w:val="18"/>
      </w:rPr>
      <w:t>08</w:t>
    </w:r>
    <w:r>
      <w:rPr>
        <w:rFonts w:ascii="Arial" w:hAnsi="Arial"/>
        <w:bCs/>
        <w:sz w:val="18"/>
      </w:rPr>
      <w:t>/0</w:t>
    </w:r>
    <w:r w:rsidR="00287E70">
      <w:rPr>
        <w:rFonts w:ascii="Arial" w:hAnsi="Arial"/>
        <w:bCs/>
        <w:sz w:val="18"/>
      </w:rPr>
      <w:t>4</w:t>
    </w:r>
    <w:r>
      <w:rPr>
        <w:rFonts w:ascii="Arial" w:hAnsi="Arial"/>
        <w:bCs/>
        <w:sz w:val="18"/>
      </w:rPr>
      <w:t>/2024</w:t>
    </w:r>
    <w:r>
      <w:rPr>
        <w:rFonts w:ascii="Arial" w:hAnsi="Arial"/>
        <w:bCs/>
        <w:sz w:val="18"/>
      </w:rPr>
      <w:tab/>
    </w:r>
    <w:r>
      <w:rPr>
        <w:rFonts w:ascii="Arial" w:hAnsi="Arial"/>
        <w:bCs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>
      <w:rPr>
        <w:rFonts w:ascii="Arial" w:hAnsi="Arial"/>
        <w:b/>
        <w:sz w:val="18"/>
      </w:rPr>
      <w:t>Atualização</w:t>
    </w:r>
    <w:r w:rsidR="00D6763D">
      <w:rPr>
        <w:rFonts w:ascii="Arial" w:hAnsi="Arial"/>
        <w:b/>
        <w:sz w:val="18"/>
      </w:rPr>
      <w:t xml:space="preserve">: </w:t>
    </w:r>
    <w:r w:rsidR="00287E70" w:rsidRPr="00287E70">
      <w:rPr>
        <w:rFonts w:ascii="Arial" w:hAnsi="Arial"/>
        <w:bCs/>
        <w:sz w:val="18"/>
      </w:rPr>
      <w:t>08</w:t>
    </w:r>
    <w:r w:rsidR="00D6763D">
      <w:rPr>
        <w:rFonts w:ascii="Arial" w:hAnsi="Arial"/>
        <w:bCs/>
        <w:sz w:val="18"/>
      </w:rPr>
      <w:t>/</w:t>
    </w:r>
    <w:r w:rsidR="00287E70">
      <w:rPr>
        <w:rFonts w:ascii="Arial" w:hAnsi="Arial"/>
        <w:bCs/>
        <w:sz w:val="18"/>
      </w:rPr>
      <w:t>04/20</w:t>
    </w:r>
    <w:r w:rsidR="00D6763D">
      <w:rPr>
        <w:rFonts w:ascii="Arial" w:hAnsi="Arial"/>
        <w:bCs/>
        <w:sz w:val="18"/>
      </w:rP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9A9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219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07"/>
    <w:rsid w:val="00002783"/>
    <w:rsid w:val="00011C4C"/>
    <w:rsid w:val="0001235C"/>
    <w:rsid w:val="00014199"/>
    <w:rsid w:val="00015F93"/>
    <w:rsid w:val="0002149A"/>
    <w:rsid w:val="000218B2"/>
    <w:rsid w:val="00022C25"/>
    <w:rsid w:val="00024D84"/>
    <w:rsid w:val="00032D50"/>
    <w:rsid w:val="000355C9"/>
    <w:rsid w:val="000378B1"/>
    <w:rsid w:val="00040DA7"/>
    <w:rsid w:val="00040DF3"/>
    <w:rsid w:val="0004156F"/>
    <w:rsid w:val="00042FD4"/>
    <w:rsid w:val="00055D64"/>
    <w:rsid w:val="000609D8"/>
    <w:rsid w:val="00061902"/>
    <w:rsid w:val="000677AF"/>
    <w:rsid w:val="000728BD"/>
    <w:rsid w:val="000757BF"/>
    <w:rsid w:val="00080ED3"/>
    <w:rsid w:val="00081EAB"/>
    <w:rsid w:val="00087B36"/>
    <w:rsid w:val="00093DC1"/>
    <w:rsid w:val="000A034D"/>
    <w:rsid w:val="000A5A49"/>
    <w:rsid w:val="000B00BB"/>
    <w:rsid w:val="000B5105"/>
    <w:rsid w:val="000B6280"/>
    <w:rsid w:val="000B7C55"/>
    <w:rsid w:val="000C3E41"/>
    <w:rsid w:val="000C3FD8"/>
    <w:rsid w:val="000D77DD"/>
    <w:rsid w:val="000F394A"/>
    <w:rsid w:val="00106A53"/>
    <w:rsid w:val="00120FE0"/>
    <w:rsid w:val="00135E55"/>
    <w:rsid w:val="001364C8"/>
    <w:rsid w:val="0013740F"/>
    <w:rsid w:val="00140E7F"/>
    <w:rsid w:val="001558AB"/>
    <w:rsid w:val="00161FB4"/>
    <w:rsid w:val="00165E04"/>
    <w:rsid w:val="001701E9"/>
    <w:rsid w:val="0017189C"/>
    <w:rsid w:val="001719B4"/>
    <w:rsid w:val="001746C2"/>
    <w:rsid w:val="0017490C"/>
    <w:rsid w:val="001923E7"/>
    <w:rsid w:val="0019624C"/>
    <w:rsid w:val="00196570"/>
    <w:rsid w:val="001A747F"/>
    <w:rsid w:val="001B6890"/>
    <w:rsid w:val="001C50D8"/>
    <w:rsid w:val="001D2A9E"/>
    <w:rsid w:val="001E1F40"/>
    <w:rsid w:val="001F5EDF"/>
    <w:rsid w:val="002152B4"/>
    <w:rsid w:val="00215D9A"/>
    <w:rsid w:val="0021705A"/>
    <w:rsid w:val="00217B8A"/>
    <w:rsid w:val="0022749C"/>
    <w:rsid w:val="00242D3F"/>
    <w:rsid w:val="00267FE1"/>
    <w:rsid w:val="00270337"/>
    <w:rsid w:val="0028283F"/>
    <w:rsid w:val="00283C64"/>
    <w:rsid w:val="00287E70"/>
    <w:rsid w:val="0029019C"/>
    <w:rsid w:val="00290B67"/>
    <w:rsid w:val="00290E07"/>
    <w:rsid w:val="0029144E"/>
    <w:rsid w:val="002A1B05"/>
    <w:rsid w:val="002A24FF"/>
    <w:rsid w:val="002B3BD8"/>
    <w:rsid w:val="002C7E6E"/>
    <w:rsid w:val="002D4B0E"/>
    <w:rsid w:val="002D55C7"/>
    <w:rsid w:val="002E32B0"/>
    <w:rsid w:val="002F392C"/>
    <w:rsid w:val="003006BC"/>
    <w:rsid w:val="00301EB3"/>
    <w:rsid w:val="00301F07"/>
    <w:rsid w:val="00314EF3"/>
    <w:rsid w:val="00316277"/>
    <w:rsid w:val="003205EF"/>
    <w:rsid w:val="00320F93"/>
    <w:rsid w:val="003233E9"/>
    <w:rsid w:val="00326B22"/>
    <w:rsid w:val="00332B71"/>
    <w:rsid w:val="00334127"/>
    <w:rsid w:val="0033623B"/>
    <w:rsid w:val="00341FCA"/>
    <w:rsid w:val="00362A81"/>
    <w:rsid w:val="0036626A"/>
    <w:rsid w:val="00370EE8"/>
    <w:rsid w:val="00371D04"/>
    <w:rsid w:val="00372C85"/>
    <w:rsid w:val="00376BEC"/>
    <w:rsid w:val="0038109C"/>
    <w:rsid w:val="00385DC0"/>
    <w:rsid w:val="00390907"/>
    <w:rsid w:val="00390DF0"/>
    <w:rsid w:val="0039113E"/>
    <w:rsid w:val="003A0DF0"/>
    <w:rsid w:val="003A41BC"/>
    <w:rsid w:val="003B48C8"/>
    <w:rsid w:val="003B5E2F"/>
    <w:rsid w:val="003B5F18"/>
    <w:rsid w:val="003B64E3"/>
    <w:rsid w:val="003B753A"/>
    <w:rsid w:val="003B7A32"/>
    <w:rsid w:val="003D3319"/>
    <w:rsid w:val="003D37AE"/>
    <w:rsid w:val="003D4C66"/>
    <w:rsid w:val="003D5834"/>
    <w:rsid w:val="003D754B"/>
    <w:rsid w:val="003E2A88"/>
    <w:rsid w:val="003E3405"/>
    <w:rsid w:val="003E6DB6"/>
    <w:rsid w:val="003E7AE3"/>
    <w:rsid w:val="003F5611"/>
    <w:rsid w:val="004010D2"/>
    <w:rsid w:val="004015CE"/>
    <w:rsid w:val="00401BEC"/>
    <w:rsid w:val="00403D87"/>
    <w:rsid w:val="004045EE"/>
    <w:rsid w:val="00406164"/>
    <w:rsid w:val="00406BFE"/>
    <w:rsid w:val="00416503"/>
    <w:rsid w:val="00420C64"/>
    <w:rsid w:val="0042386D"/>
    <w:rsid w:val="00424E3A"/>
    <w:rsid w:val="00425C41"/>
    <w:rsid w:val="00430BE9"/>
    <w:rsid w:val="004355FD"/>
    <w:rsid w:val="004400B9"/>
    <w:rsid w:val="004408C6"/>
    <w:rsid w:val="0044209A"/>
    <w:rsid w:val="0044498F"/>
    <w:rsid w:val="00444FA3"/>
    <w:rsid w:val="004522A4"/>
    <w:rsid w:val="00470CAB"/>
    <w:rsid w:val="00477DE3"/>
    <w:rsid w:val="0048370C"/>
    <w:rsid w:val="00484602"/>
    <w:rsid w:val="004A3DBD"/>
    <w:rsid w:val="004A7112"/>
    <w:rsid w:val="004A7E56"/>
    <w:rsid w:val="004B24DB"/>
    <w:rsid w:val="004B4C72"/>
    <w:rsid w:val="004B6B3E"/>
    <w:rsid w:val="004B6C64"/>
    <w:rsid w:val="004B72B2"/>
    <w:rsid w:val="004C4A79"/>
    <w:rsid w:val="004C6DE7"/>
    <w:rsid w:val="004D1158"/>
    <w:rsid w:val="004D5BB1"/>
    <w:rsid w:val="004E60D7"/>
    <w:rsid w:val="004E6A1F"/>
    <w:rsid w:val="004F0D65"/>
    <w:rsid w:val="00505080"/>
    <w:rsid w:val="00505C4D"/>
    <w:rsid w:val="00514DA9"/>
    <w:rsid w:val="00515108"/>
    <w:rsid w:val="00515A63"/>
    <w:rsid w:val="005230B6"/>
    <w:rsid w:val="00533634"/>
    <w:rsid w:val="0053537E"/>
    <w:rsid w:val="0053713A"/>
    <w:rsid w:val="00540A0E"/>
    <w:rsid w:val="00544F0E"/>
    <w:rsid w:val="00546479"/>
    <w:rsid w:val="00547C2F"/>
    <w:rsid w:val="0055227A"/>
    <w:rsid w:val="00552E2C"/>
    <w:rsid w:val="005760EB"/>
    <w:rsid w:val="005761E0"/>
    <w:rsid w:val="00577989"/>
    <w:rsid w:val="00583445"/>
    <w:rsid w:val="00591E07"/>
    <w:rsid w:val="00593877"/>
    <w:rsid w:val="00595EC6"/>
    <w:rsid w:val="005A4D81"/>
    <w:rsid w:val="005A676A"/>
    <w:rsid w:val="005B05E8"/>
    <w:rsid w:val="005B32ED"/>
    <w:rsid w:val="005B5610"/>
    <w:rsid w:val="005C28AF"/>
    <w:rsid w:val="005C3CCC"/>
    <w:rsid w:val="005C6AAC"/>
    <w:rsid w:val="005D692B"/>
    <w:rsid w:val="005E2115"/>
    <w:rsid w:val="005E3427"/>
    <w:rsid w:val="005E5C7A"/>
    <w:rsid w:val="005E67D4"/>
    <w:rsid w:val="005E7694"/>
    <w:rsid w:val="005E7AFE"/>
    <w:rsid w:val="005F0B5F"/>
    <w:rsid w:val="005F203C"/>
    <w:rsid w:val="0060442E"/>
    <w:rsid w:val="006123B8"/>
    <w:rsid w:val="00616712"/>
    <w:rsid w:val="00624D0B"/>
    <w:rsid w:val="00627CAA"/>
    <w:rsid w:val="0064043A"/>
    <w:rsid w:val="006404FC"/>
    <w:rsid w:val="00645700"/>
    <w:rsid w:val="006465A6"/>
    <w:rsid w:val="0065730A"/>
    <w:rsid w:val="00660468"/>
    <w:rsid w:val="00661EF4"/>
    <w:rsid w:val="00676197"/>
    <w:rsid w:val="00682FC8"/>
    <w:rsid w:val="006925C1"/>
    <w:rsid w:val="00695006"/>
    <w:rsid w:val="0069525B"/>
    <w:rsid w:val="006A0AA9"/>
    <w:rsid w:val="006A525C"/>
    <w:rsid w:val="006B331E"/>
    <w:rsid w:val="006C3673"/>
    <w:rsid w:val="006C3CC3"/>
    <w:rsid w:val="006C4945"/>
    <w:rsid w:val="006C5ECA"/>
    <w:rsid w:val="006D56DC"/>
    <w:rsid w:val="006D6A35"/>
    <w:rsid w:val="006E36EA"/>
    <w:rsid w:val="006E5AB4"/>
    <w:rsid w:val="006F10F0"/>
    <w:rsid w:val="006F40C5"/>
    <w:rsid w:val="0070511B"/>
    <w:rsid w:val="00705254"/>
    <w:rsid w:val="00710FDA"/>
    <w:rsid w:val="00713B49"/>
    <w:rsid w:val="00730524"/>
    <w:rsid w:val="00731A74"/>
    <w:rsid w:val="007338E4"/>
    <w:rsid w:val="00734576"/>
    <w:rsid w:val="00750965"/>
    <w:rsid w:val="007623A8"/>
    <w:rsid w:val="00762925"/>
    <w:rsid w:val="00762960"/>
    <w:rsid w:val="00763672"/>
    <w:rsid w:val="0077665C"/>
    <w:rsid w:val="00783D0C"/>
    <w:rsid w:val="00785D71"/>
    <w:rsid w:val="007868C8"/>
    <w:rsid w:val="00787A4C"/>
    <w:rsid w:val="00794C51"/>
    <w:rsid w:val="007A3684"/>
    <w:rsid w:val="007A435B"/>
    <w:rsid w:val="007A7552"/>
    <w:rsid w:val="007A7DD2"/>
    <w:rsid w:val="007C3F2F"/>
    <w:rsid w:val="007D2B67"/>
    <w:rsid w:val="007E13A8"/>
    <w:rsid w:val="007E1484"/>
    <w:rsid w:val="007E3CEA"/>
    <w:rsid w:val="007F5734"/>
    <w:rsid w:val="007F589B"/>
    <w:rsid w:val="007F6010"/>
    <w:rsid w:val="00801725"/>
    <w:rsid w:val="0080391B"/>
    <w:rsid w:val="00804C5C"/>
    <w:rsid w:val="00817EAA"/>
    <w:rsid w:val="008240FE"/>
    <w:rsid w:val="008341B6"/>
    <w:rsid w:val="00837F45"/>
    <w:rsid w:val="00841A63"/>
    <w:rsid w:val="00842465"/>
    <w:rsid w:val="008425FF"/>
    <w:rsid w:val="00850AB4"/>
    <w:rsid w:val="0085403B"/>
    <w:rsid w:val="00871E61"/>
    <w:rsid w:val="008730E0"/>
    <w:rsid w:val="00891ACF"/>
    <w:rsid w:val="00897697"/>
    <w:rsid w:val="008A4A61"/>
    <w:rsid w:val="008A5505"/>
    <w:rsid w:val="008A58DE"/>
    <w:rsid w:val="008B501E"/>
    <w:rsid w:val="008B5467"/>
    <w:rsid w:val="008D4367"/>
    <w:rsid w:val="008E1CBA"/>
    <w:rsid w:val="008E4EEE"/>
    <w:rsid w:val="009009B6"/>
    <w:rsid w:val="009027DC"/>
    <w:rsid w:val="00905E39"/>
    <w:rsid w:val="00906678"/>
    <w:rsid w:val="0091139A"/>
    <w:rsid w:val="00936A66"/>
    <w:rsid w:val="0094461A"/>
    <w:rsid w:val="00947D53"/>
    <w:rsid w:val="00947F3C"/>
    <w:rsid w:val="00956A2D"/>
    <w:rsid w:val="00957064"/>
    <w:rsid w:val="009605EA"/>
    <w:rsid w:val="00962505"/>
    <w:rsid w:val="00962D30"/>
    <w:rsid w:val="0097481A"/>
    <w:rsid w:val="00974A75"/>
    <w:rsid w:val="00980EC0"/>
    <w:rsid w:val="009928B9"/>
    <w:rsid w:val="00994169"/>
    <w:rsid w:val="00995ADD"/>
    <w:rsid w:val="009A08A5"/>
    <w:rsid w:val="009B125E"/>
    <w:rsid w:val="009B22FB"/>
    <w:rsid w:val="009C6F0E"/>
    <w:rsid w:val="009D0A94"/>
    <w:rsid w:val="009E6822"/>
    <w:rsid w:val="009F0BA8"/>
    <w:rsid w:val="00A01129"/>
    <w:rsid w:val="00A02A93"/>
    <w:rsid w:val="00A05089"/>
    <w:rsid w:val="00A10B8C"/>
    <w:rsid w:val="00A167D4"/>
    <w:rsid w:val="00A20437"/>
    <w:rsid w:val="00A33A90"/>
    <w:rsid w:val="00A37E4C"/>
    <w:rsid w:val="00A42631"/>
    <w:rsid w:val="00A42B5D"/>
    <w:rsid w:val="00A463C8"/>
    <w:rsid w:val="00A5250F"/>
    <w:rsid w:val="00A55D4D"/>
    <w:rsid w:val="00A63EB2"/>
    <w:rsid w:val="00A86E1F"/>
    <w:rsid w:val="00A9364B"/>
    <w:rsid w:val="00AA2A85"/>
    <w:rsid w:val="00AB05F1"/>
    <w:rsid w:val="00AB0F15"/>
    <w:rsid w:val="00AB605C"/>
    <w:rsid w:val="00AC1CE5"/>
    <w:rsid w:val="00AC4D52"/>
    <w:rsid w:val="00AD723A"/>
    <w:rsid w:val="00AE75D2"/>
    <w:rsid w:val="00AF1CD5"/>
    <w:rsid w:val="00AF6F36"/>
    <w:rsid w:val="00B03E5B"/>
    <w:rsid w:val="00B057DF"/>
    <w:rsid w:val="00B0796A"/>
    <w:rsid w:val="00B11406"/>
    <w:rsid w:val="00B16561"/>
    <w:rsid w:val="00B268A4"/>
    <w:rsid w:val="00B27BBC"/>
    <w:rsid w:val="00B30FB6"/>
    <w:rsid w:val="00B361C8"/>
    <w:rsid w:val="00B4293A"/>
    <w:rsid w:val="00B45167"/>
    <w:rsid w:val="00B453AE"/>
    <w:rsid w:val="00B50289"/>
    <w:rsid w:val="00B61703"/>
    <w:rsid w:val="00B61CFA"/>
    <w:rsid w:val="00B61E3D"/>
    <w:rsid w:val="00B667BF"/>
    <w:rsid w:val="00B756DA"/>
    <w:rsid w:val="00B75CF2"/>
    <w:rsid w:val="00B77D66"/>
    <w:rsid w:val="00B832A7"/>
    <w:rsid w:val="00B8742B"/>
    <w:rsid w:val="00B87B2D"/>
    <w:rsid w:val="00B9754E"/>
    <w:rsid w:val="00BA2CEF"/>
    <w:rsid w:val="00BB568E"/>
    <w:rsid w:val="00BB7B15"/>
    <w:rsid w:val="00BC3EF1"/>
    <w:rsid w:val="00BC57BC"/>
    <w:rsid w:val="00BC6A46"/>
    <w:rsid w:val="00BC6CC3"/>
    <w:rsid w:val="00BD02BB"/>
    <w:rsid w:val="00BD1DD6"/>
    <w:rsid w:val="00BD36BF"/>
    <w:rsid w:val="00BD3BCC"/>
    <w:rsid w:val="00BD41F4"/>
    <w:rsid w:val="00BE1231"/>
    <w:rsid w:val="00BE3685"/>
    <w:rsid w:val="00BE38A4"/>
    <w:rsid w:val="00BF45E5"/>
    <w:rsid w:val="00BF6855"/>
    <w:rsid w:val="00BF69D9"/>
    <w:rsid w:val="00C072A7"/>
    <w:rsid w:val="00C15183"/>
    <w:rsid w:val="00C30F15"/>
    <w:rsid w:val="00C46A93"/>
    <w:rsid w:val="00C51DE0"/>
    <w:rsid w:val="00C52EE6"/>
    <w:rsid w:val="00C53CDF"/>
    <w:rsid w:val="00C54484"/>
    <w:rsid w:val="00C57473"/>
    <w:rsid w:val="00C57C98"/>
    <w:rsid w:val="00C60330"/>
    <w:rsid w:val="00C61079"/>
    <w:rsid w:val="00C63172"/>
    <w:rsid w:val="00C64E1C"/>
    <w:rsid w:val="00C73E28"/>
    <w:rsid w:val="00C742E3"/>
    <w:rsid w:val="00C75F99"/>
    <w:rsid w:val="00C761C0"/>
    <w:rsid w:val="00CA2C87"/>
    <w:rsid w:val="00CA3C4B"/>
    <w:rsid w:val="00CA5B34"/>
    <w:rsid w:val="00CB10DF"/>
    <w:rsid w:val="00CB149E"/>
    <w:rsid w:val="00CB4CAF"/>
    <w:rsid w:val="00CB6A1D"/>
    <w:rsid w:val="00CC6575"/>
    <w:rsid w:val="00CC6781"/>
    <w:rsid w:val="00CD4C85"/>
    <w:rsid w:val="00CD5AFF"/>
    <w:rsid w:val="00CE0E70"/>
    <w:rsid w:val="00CE24CA"/>
    <w:rsid w:val="00CE49F4"/>
    <w:rsid w:val="00CF360E"/>
    <w:rsid w:val="00D01046"/>
    <w:rsid w:val="00D01E7D"/>
    <w:rsid w:val="00D03939"/>
    <w:rsid w:val="00D04303"/>
    <w:rsid w:val="00D04965"/>
    <w:rsid w:val="00D06019"/>
    <w:rsid w:val="00D061F9"/>
    <w:rsid w:val="00D14A3D"/>
    <w:rsid w:val="00D1561F"/>
    <w:rsid w:val="00D22650"/>
    <w:rsid w:val="00D250B4"/>
    <w:rsid w:val="00D415BA"/>
    <w:rsid w:val="00D451CA"/>
    <w:rsid w:val="00D504C4"/>
    <w:rsid w:val="00D5232D"/>
    <w:rsid w:val="00D6763D"/>
    <w:rsid w:val="00D74485"/>
    <w:rsid w:val="00D82001"/>
    <w:rsid w:val="00D86E08"/>
    <w:rsid w:val="00D87EEF"/>
    <w:rsid w:val="00D93145"/>
    <w:rsid w:val="00DB0754"/>
    <w:rsid w:val="00DB6817"/>
    <w:rsid w:val="00DB6EE9"/>
    <w:rsid w:val="00DC19AC"/>
    <w:rsid w:val="00DD5C7A"/>
    <w:rsid w:val="00DF7E95"/>
    <w:rsid w:val="00E00B0F"/>
    <w:rsid w:val="00E15B36"/>
    <w:rsid w:val="00E25EA5"/>
    <w:rsid w:val="00E3144F"/>
    <w:rsid w:val="00E338EC"/>
    <w:rsid w:val="00E34608"/>
    <w:rsid w:val="00E3464B"/>
    <w:rsid w:val="00E42F40"/>
    <w:rsid w:val="00E528E4"/>
    <w:rsid w:val="00E54BF5"/>
    <w:rsid w:val="00E631EC"/>
    <w:rsid w:val="00E71148"/>
    <w:rsid w:val="00E73CDE"/>
    <w:rsid w:val="00E757B6"/>
    <w:rsid w:val="00E80F8F"/>
    <w:rsid w:val="00E97AFC"/>
    <w:rsid w:val="00EA228C"/>
    <w:rsid w:val="00EA4573"/>
    <w:rsid w:val="00EB0BF1"/>
    <w:rsid w:val="00EB0F19"/>
    <w:rsid w:val="00EB6626"/>
    <w:rsid w:val="00EC0977"/>
    <w:rsid w:val="00EC1D70"/>
    <w:rsid w:val="00EC4E1E"/>
    <w:rsid w:val="00ED20BD"/>
    <w:rsid w:val="00EE1C75"/>
    <w:rsid w:val="00EE30C2"/>
    <w:rsid w:val="00EE5ED0"/>
    <w:rsid w:val="00EE6724"/>
    <w:rsid w:val="00EF0D41"/>
    <w:rsid w:val="00EF6D7E"/>
    <w:rsid w:val="00F02DA1"/>
    <w:rsid w:val="00F07DB3"/>
    <w:rsid w:val="00F1637F"/>
    <w:rsid w:val="00F17E0A"/>
    <w:rsid w:val="00F25922"/>
    <w:rsid w:val="00F268E0"/>
    <w:rsid w:val="00F34FDF"/>
    <w:rsid w:val="00F37E60"/>
    <w:rsid w:val="00F54EBF"/>
    <w:rsid w:val="00F5560A"/>
    <w:rsid w:val="00F74782"/>
    <w:rsid w:val="00F930EB"/>
    <w:rsid w:val="00F94234"/>
    <w:rsid w:val="00F95776"/>
    <w:rsid w:val="00F977BF"/>
    <w:rsid w:val="00FA7F84"/>
    <w:rsid w:val="00FB5CF3"/>
    <w:rsid w:val="00FC0D12"/>
    <w:rsid w:val="00FC59D2"/>
    <w:rsid w:val="00FC6D6B"/>
    <w:rsid w:val="00FC76DC"/>
    <w:rsid w:val="00FD614D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F54DB"/>
  <w15:docId w15:val="{A9FB68BD-A82A-46DF-B13E-5F9135E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3BCC"/>
  </w:style>
  <w:style w:type="paragraph" w:styleId="Ttulo1">
    <w:name w:val="heading 1"/>
    <w:basedOn w:val="Normal"/>
    <w:next w:val="Normal"/>
    <w:qFormat/>
    <w:rsid w:val="008E4EEE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4E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4EE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4EEE"/>
  </w:style>
  <w:style w:type="table" w:styleId="Tabelacomgrade">
    <w:name w:val="Table Grid"/>
    <w:basedOn w:val="Tabelanormal"/>
    <w:rsid w:val="003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636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rancisco2011\Senai%20Sorocaba%20Arquivos\Cronograma2011\402-FR-04-V2%20Cronograma%20de%20des%20plano%20de%20ensi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16E5F-55A8-4EA8-80D4-EE07A408EDA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402-FR-04-V2 Cronograma de des plano de ensino.dot</Template>
  <TotalTime>1</TotalTime>
  <Pages>2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>Senai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dc:description>Edinaldo Santos Souza</dc:description>
  <cp:lastModifiedBy>Desenvolvimento</cp:lastModifiedBy>
  <cp:revision>2</cp:revision>
  <cp:lastPrinted>2024-04-08T13:02:00Z</cp:lastPrinted>
  <dcterms:created xsi:type="dcterms:W3CDTF">2024-04-15T13:15:00Z</dcterms:created>
  <dcterms:modified xsi:type="dcterms:W3CDTF">2024-04-15T13:15:00Z</dcterms:modified>
  <cp:category>Curso de Aprendizagem Industrial</cp:category>
</cp:coreProperties>
</file>