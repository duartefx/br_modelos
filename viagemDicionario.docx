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B03E5B" w:rsidRPr="00B03E5B" w14:paraId="310EDD86" w14:textId="77777777" w:rsidTr="00FA1CDE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7E437069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FA1CDE">
              <w:rPr>
                <w:rFonts w:ascii="Aptos Narrow" w:hAnsi="Aptos Narrow"/>
                <w:color w:val="000000"/>
                <w:sz w:val="22"/>
                <w:szCs w:val="22"/>
              </w:rPr>
              <w:t>AERONAVE</w:t>
            </w:r>
          </w:p>
        </w:tc>
      </w:tr>
      <w:tr w:rsidR="00B03E5B" w:rsidRPr="00B03E5B" w14:paraId="0CE097A8" w14:textId="77777777" w:rsidTr="00FA1CDE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47765513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FA1CDE"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dados sobre a </w:t>
            </w:r>
            <w:r w:rsidR="00FA1CDE">
              <w:rPr>
                <w:rFonts w:ascii="Aptos Narrow" w:hAnsi="Aptos Narrow"/>
                <w:color w:val="000000"/>
                <w:sz w:val="22"/>
                <w:szCs w:val="22"/>
              </w:rPr>
              <w:t>aeronave.</w:t>
            </w:r>
          </w:p>
        </w:tc>
      </w:tr>
      <w:tr w:rsidR="00FA1CDE" w:rsidRPr="00B03E5B" w14:paraId="47487EB5" w14:textId="77777777" w:rsidTr="00FA1CDE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762BE49E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tabela possui uma chave primária independente.</w:t>
            </w:r>
          </w:p>
        </w:tc>
      </w:tr>
      <w:tr w:rsidR="00FA1CDE" w:rsidRPr="00B03E5B" w14:paraId="64A47201" w14:textId="77777777" w:rsidTr="00FA1CDE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noWrap/>
            <w:vAlign w:val="center"/>
            <w:hideMark/>
          </w:tcPr>
          <w:p w14:paraId="4331B2C8" w14:textId="77777777" w:rsidR="00FA1CDE" w:rsidRPr="00B03E5B" w:rsidRDefault="00FA1CDE" w:rsidP="00FA1CD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FA1CDE" w:rsidRPr="00B03E5B" w14:paraId="37AC4B06" w14:textId="77777777" w:rsidTr="00FA1CDE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FA1CDE" w:rsidRPr="00B03E5B" w:rsidRDefault="00FA1CDE" w:rsidP="00FA1CD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FA1CDE" w:rsidRPr="00B03E5B" w:rsidRDefault="00FA1CDE" w:rsidP="00FA1CD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FA1CDE" w:rsidRPr="00B03E5B" w:rsidRDefault="00FA1CDE" w:rsidP="00FA1CD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FA1CDE" w:rsidRPr="00B03E5B" w:rsidRDefault="00FA1CDE" w:rsidP="00FA1CD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FA1CDE" w:rsidRPr="00B03E5B" w:rsidRDefault="00FA1CDE" w:rsidP="00FA1CD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FA1CDE" w:rsidRPr="00B03E5B" w14:paraId="6EA1A9ED" w14:textId="77777777" w:rsidTr="00FA1CDE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70030061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codigoVoo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095CAC7A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4228EC2C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69FD1235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ID, NN</w:t>
            </w:r>
          </w:p>
        </w:tc>
      </w:tr>
      <w:tr w:rsidR="00FA1CDE" w:rsidRPr="00B03E5B" w14:paraId="34A35D66" w14:textId="77777777" w:rsidTr="00FA1CDE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43A4B3C8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48FFDF6A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 o nome da aeronave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1DFB69FA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6BEB0E9E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1BBBCE27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FA1CDE" w:rsidRPr="00B03E5B" w14:paraId="4D946B3C" w14:textId="77777777" w:rsidTr="00FA1CDE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DB78" w14:textId="318240AE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infos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C52C0" w14:textId="5713B5AA" w:rsidR="00FA1CDE" w:rsidRDefault="00085398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Informações sobre a viagem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F6684" w14:textId="4280237D" w:rsidR="00FA1CDE" w:rsidRDefault="00085398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CBCD5" w14:textId="15000F54" w:rsidR="00FA1CDE" w:rsidRDefault="00085398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4F9EA" w14:textId="6D9F0AB6" w:rsidR="00FA1CDE" w:rsidRDefault="00085398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00277452" w14:textId="3FEEB09F" w:rsidR="00B03E5B" w:rsidRDefault="00B03E5B" w:rsidP="00D061F9">
      <w:pPr>
        <w:tabs>
          <w:tab w:val="left" w:pos="3273"/>
        </w:tabs>
      </w:pPr>
    </w:p>
    <w:p w14:paraId="42FAA937" w14:textId="253A7A93" w:rsidR="00FA1CDE" w:rsidRDefault="00FA1CDE" w:rsidP="00D061F9">
      <w:pPr>
        <w:tabs>
          <w:tab w:val="left" w:pos="3273"/>
        </w:tabs>
      </w:pPr>
    </w:p>
    <w:tbl>
      <w:tblPr>
        <w:tblW w:w="10515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3"/>
        <w:gridCol w:w="5111"/>
        <w:gridCol w:w="1013"/>
        <w:gridCol w:w="981"/>
        <w:gridCol w:w="1207"/>
      </w:tblGrid>
      <w:tr w:rsidR="00FA1CDE" w:rsidRPr="00B03E5B" w14:paraId="79B37712" w14:textId="77777777" w:rsidTr="00085398">
        <w:trPr>
          <w:trHeight w:val="288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D552F0A" w14:textId="77777777" w:rsidR="00FA1CDE" w:rsidRPr="00B03E5B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559F" w14:textId="42FC8F61" w:rsidR="00FA1CDE" w:rsidRPr="00B03E5B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AERONAVE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_</w:t>
            </w:r>
            <w:r w:rsidR="00085398">
              <w:rPr>
                <w:rFonts w:ascii="Aptos Narrow" w:hAnsi="Aptos Narrow"/>
                <w:color w:val="000000"/>
                <w:sz w:val="22"/>
                <w:szCs w:val="22"/>
              </w:rPr>
              <w:t>INFOS</w:t>
            </w:r>
          </w:p>
        </w:tc>
      </w:tr>
      <w:tr w:rsidR="00FA1CDE" w:rsidRPr="00B03E5B" w14:paraId="336AF504" w14:textId="77777777" w:rsidTr="00085398">
        <w:trPr>
          <w:trHeight w:val="288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4EBE439" w14:textId="77777777" w:rsidR="00FA1CDE" w:rsidRPr="00B03E5B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541F" w14:textId="73739734" w:rsidR="00FA1CDE" w:rsidRPr="00B03E5B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Armazenará </w:t>
            </w:r>
            <w:r w:rsidR="00085398">
              <w:rPr>
                <w:rFonts w:ascii="Aptos Narrow" w:hAnsi="Aptos Narrow"/>
                <w:color w:val="000000"/>
                <w:sz w:val="22"/>
                <w:szCs w:val="22"/>
              </w:rPr>
              <w:t>informações sobre a aeronave.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FA1CDE" w:rsidRPr="00B03E5B" w14:paraId="4C13B4FD" w14:textId="77777777" w:rsidTr="00085398">
        <w:trPr>
          <w:trHeight w:val="288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946666F" w14:textId="77777777" w:rsidR="00FA1CDE" w:rsidRPr="00B03E5B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6AD9" w14:textId="18B805E9" w:rsidR="00FA1CDE" w:rsidRPr="00B03E5B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tabela possui uma chav</w:t>
            </w:r>
            <w:r w:rsidR="00085398">
              <w:rPr>
                <w:rFonts w:ascii="Aptos Narrow" w:hAnsi="Aptos Narrow"/>
                <w:color w:val="000000"/>
                <w:sz w:val="22"/>
                <w:szCs w:val="22"/>
              </w:rPr>
              <w:t>e estrangeira vinda da tabela AERONAVE</w:t>
            </w:r>
          </w:p>
        </w:tc>
      </w:tr>
      <w:tr w:rsidR="00FA1CDE" w:rsidRPr="00B03E5B" w14:paraId="1847C9AB" w14:textId="77777777" w:rsidTr="00085398">
        <w:trPr>
          <w:trHeight w:val="288"/>
        </w:trPr>
        <w:tc>
          <w:tcPr>
            <w:tcW w:w="105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2B13238E" w14:textId="77777777" w:rsidR="00FA1CDE" w:rsidRPr="00B03E5B" w:rsidRDefault="00FA1CDE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FA1CDE" w:rsidRPr="00B03E5B" w14:paraId="0058DC77" w14:textId="77777777" w:rsidTr="00085398">
        <w:trPr>
          <w:trHeight w:val="576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51058C0" w14:textId="77777777" w:rsidR="00FA1CDE" w:rsidRPr="00B03E5B" w:rsidRDefault="00FA1CDE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F2976FF" w14:textId="77777777" w:rsidR="00FA1CDE" w:rsidRPr="00B03E5B" w:rsidRDefault="00FA1CDE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4C6E5C8" w14:textId="77777777" w:rsidR="00FA1CDE" w:rsidRPr="00B03E5B" w:rsidRDefault="00FA1CDE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D6A1EFF" w14:textId="77777777" w:rsidR="00FA1CDE" w:rsidRPr="00B03E5B" w:rsidRDefault="00FA1CDE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2B33E159" w14:textId="77777777" w:rsidR="00FA1CDE" w:rsidRPr="00B03E5B" w:rsidRDefault="00FA1CDE" w:rsidP="00412D4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FA1CDE" w:rsidRPr="00B03E5B" w14:paraId="02B00E34" w14:textId="77777777" w:rsidTr="00085398">
        <w:trPr>
          <w:trHeight w:val="288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7F7E" w14:textId="67F85F1C" w:rsidR="00FA1CDE" w:rsidRPr="00B03E5B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085398">
              <w:rPr>
                <w:rFonts w:ascii="Aptos Narrow" w:hAnsi="Aptos Narrow"/>
                <w:color w:val="000000"/>
                <w:sz w:val="22"/>
                <w:szCs w:val="22"/>
              </w:rPr>
              <w:t>horario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02CF" w14:textId="0D6AADED" w:rsidR="00FA1CDE" w:rsidRPr="00B03E5B" w:rsidRDefault="00085398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Horário da viagem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6EA0" w14:textId="77777777" w:rsidR="00FA1CDE" w:rsidRPr="00B03E5B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EF81" w14:textId="77777777" w:rsidR="00FA1CDE" w:rsidRPr="00B03E5B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0B1" w14:textId="250EB37D" w:rsidR="00FA1CDE" w:rsidRPr="00B03E5B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FA1CDE" w14:paraId="47268B15" w14:textId="77777777" w:rsidTr="00085398">
        <w:trPr>
          <w:trHeight w:val="288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D8156" w14:textId="22863433" w:rsidR="00FA1CDE" w:rsidRPr="00B03E5B" w:rsidRDefault="00085398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7982C" w14:textId="5B54C429" w:rsidR="00FA1CDE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 o n</w:t>
            </w:r>
            <w:r w:rsidR="00085398">
              <w:rPr>
                <w:rFonts w:ascii="Aptos Narrow" w:hAnsi="Aptos Narrow"/>
                <w:color w:val="000000"/>
                <w:sz w:val="22"/>
                <w:szCs w:val="22"/>
              </w:rPr>
              <w:t>úmero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da aeronave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585A3" w14:textId="549A2F02" w:rsidR="00FA1CDE" w:rsidRDefault="00085398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473CB" w14:textId="343E2DA2" w:rsidR="00FA1CDE" w:rsidRPr="00B03E5B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AF85B" w14:textId="77777777" w:rsidR="00FA1CDE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085398" w14:paraId="7149CA9C" w14:textId="77777777" w:rsidTr="00085398">
        <w:trPr>
          <w:trHeight w:val="288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9799A" w14:textId="1D010670" w:rsidR="00085398" w:rsidRDefault="00085398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passageiros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B09E6" w14:textId="6A82B818" w:rsidR="00085398" w:rsidRDefault="00085398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N° de passageiros na aeronave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78742" w14:textId="10A1F8FD" w:rsidR="00085398" w:rsidRDefault="00085398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CCC7D" w14:textId="77777777" w:rsidR="00085398" w:rsidRPr="00B03E5B" w:rsidRDefault="00085398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DA543" w14:textId="2C1E9C7B" w:rsidR="00085398" w:rsidRDefault="00085398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085398" w14:paraId="714A926F" w14:textId="77777777" w:rsidTr="00085398">
        <w:trPr>
          <w:trHeight w:val="288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71A60" w14:textId="0CF433E5" w:rsidR="00085398" w:rsidRDefault="00085398" w:rsidP="000853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AERONAVE_codigoVoo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BA08D" w14:textId="0F778155" w:rsidR="00085398" w:rsidRDefault="00085398" w:rsidP="000853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Chaave estrangeira vinda da tabela AERONAVE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B2C98" w14:textId="76A942A3" w:rsidR="00085398" w:rsidRDefault="00085398" w:rsidP="000853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A838" w14:textId="77777777" w:rsidR="00085398" w:rsidRPr="00B03E5B" w:rsidRDefault="00085398" w:rsidP="000853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466DA" w14:textId="566E6039" w:rsidR="00085398" w:rsidRDefault="00085398" w:rsidP="000853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FK*</w:t>
            </w:r>
          </w:p>
        </w:tc>
      </w:tr>
    </w:tbl>
    <w:p w14:paraId="4F7D19D7" w14:textId="77777777" w:rsidR="00FA1CDE" w:rsidRDefault="00FA1CDE" w:rsidP="00D061F9">
      <w:pPr>
        <w:tabs>
          <w:tab w:val="left" w:pos="3273"/>
        </w:tabs>
      </w:pPr>
      <w:bookmarkStart w:id="0" w:name="_GoBack"/>
      <w:bookmarkEnd w:id="0"/>
    </w:p>
    <w:p w14:paraId="2F665C1D" w14:textId="77777777" w:rsidR="00FA1CDE" w:rsidRDefault="00FA1CDE" w:rsidP="00D061F9">
      <w:pPr>
        <w:tabs>
          <w:tab w:val="left" w:pos="3273"/>
        </w:tabs>
      </w:pPr>
    </w:p>
    <w:tbl>
      <w:tblPr>
        <w:tblW w:w="10515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3"/>
        <w:gridCol w:w="5111"/>
        <w:gridCol w:w="1013"/>
        <w:gridCol w:w="981"/>
        <w:gridCol w:w="1207"/>
      </w:tblGrid>
      <w:tr w:rsidR="00FA1CDE" w:rsidRPr="00B03E5B" w14:paraId="5ADA7B2A" w14:textId="77777777" w:rsidTr="00FA1CDE">
        <w:trPr>
          <w:trHeight w:val="288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88AAAFA" w14:textId="77777777" w:rsidR="00FA1CDE" w:rsidRPr="00B03E5B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F91C" w14:textId="1870F742" w:rsidR="00FA1CDE" w:rsidRPr="00B03E5B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PASSAGEIROS</w:t>
            </w:r>
          </w:p>
        </w:tc>
      </w:tr>
      <w:tr w:rsidR="00FA1CDE" w:rsidRPr="00B03E5B" w14:paraId="4974A8D8" w14:textId="77777777" w:rsidTr="00FA1CDE">
        <w:trPr>
          <w:trHeight w:val="288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AB3EBDA" w14:textId="77777777" w:rsidR="00FA1CDE" w:rsidRPr="00B03E5B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CBC2" w14:textId="77777777" w:rsidR="00FA1CDE" w:rsidRPr="00B03E5B" w:rsidRDefault="00FA1CDE" w:rsidP="00412D4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a aeronave.</w:t>
            </w:r>
          </w:p>
        </w:tc>
      </w:tr>
      <w:tr w:rsidR="00FA1CDE" w:rsidRPr="00B03E5B" w14:paraId="7E38857D" w14:textId="77777777" w:rsidTr="00FA1CDE">
        <w:trPr>
          <w:trHeight w:val="288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B7E385E" w14:textId="77777777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3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3614" w14:textId="41B34D1C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tabela possui uma chave primária independente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e uma chave estrangeira vinda da tabela AERONAVE.</w:t>
            </w:r>
          </w:p>
        </w:tc>
      </w:tr>
      <w:tr w:rsidR="00FA1CDE" w:rsidRPr="00B03E5B" w14:paraId="390D6B3B" w14:textId="77777777" w:rsidTr="00FA1CDE">
        <w:trPr>
          <w:trHeight w:val="288"/>
        </w:trPr>
        <w:tc>
          <w:tcPr>
            <w:tcW w:w="105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965FFA6" w14:textId="77777777" w:rsidR="00FA1CDE" w:rsidRPr="00B03E5B" w:rsidRDefault="00FA1CDE" w:rsidP="00FA1CD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FA1CDE" w:rsidRPr="00B03E5B" w14:paraId="5D454DE5" w14:textId="77777777" w:rsidTr="00FA1CDE">
        <w:trPr>
          <w:trHeight w:val="576"/>
        </w:trPr>
        <w:tc>
          <w:tcPr>
            <w:tcW w:w="2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2D78DCD" w14:textId="77777777" w:rsidR="00FA1CDE" w:rsidRPr="00B03E5B" w:rsidRDefault="00FA1CDE" w:rsidP="00FA1CD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267C35F" w14:textId="77777777" w:rsidR="00FA1CDE" w:rsidRPr="00B03E5B" w:rsidRDefault="00FA1CDE" w:rsidP="00FA1CD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BEDB71" w14:textId="77777777" w:rsidR="00FA1CDE" w:rsidRPr="00B03E5B" w:rsidRDefault="00FA1CDE" w:rsidP="00FA1CD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1F56647" w14:textId="77777777" w:rsidR="00FA1CDE" w:rsidRPr="00B03E5B" w:rsidRDefault="00FA1CDE" w:rsidP="00FA1CD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5E617EAB" w14:textId="77777777" w:rsidR="00FA1CDE" w:rsidRPr="00B03E5B" w:rsidRDefault="00FA1CDE" w:rsidP="00FA1CDE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FA1CDE" w:rsidRPr="00B03E5B" w14:paraId="3B6FC400" w14:textId="77777777" w:rsidTr="00FA1CDE">
        <w:trPr>
          <w:trHeight w:val="288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39FC" w14:textId="645DE705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id_passageiros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F52AF" w14:textId="77777777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F11E" w14:textId="77777777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FB2A" w14:textId="77777777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7059" w14:textId="77777777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ID, NN</w:t>
            </w:r>
          </w:p>
        </w:tc>
      </w:tr>
      <w:tr w:rsidR="00FA1CDE" w14:paraId="20457278" w14:textId="77777777" w:rsidTr="00FA1CDE">
        <w:trPr>
          <w:trHeight w:val="288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EFA48" w14:textId="77777777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48488" w14:textId="71E9DEF9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 o nome 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 passageiro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D3038" w14:textId="77777777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FB3E1" w14:textId="77777777" w:rsidR="00FA1CDE" w:rsidRPr="00B03E5B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488EB" w14:textId="77777777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FA1CDE" w14:paraId="24C0B9A4" w14:textId="77777777" w:rsidTr="00FA1CDE">
        <w:trPr>
          <w:trHeight w:val="288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3D70F" w14:textId="456161EB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E4200" w14:textId="6A22410A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Identifica o cpf do passageiro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6D4E4" w14:textId="21F4EDD0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1EEF7" w14:textId="50AF37A5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96627" w14:textId="484F31A8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FA1CDE" w14:paraId="5D2750D5" w14:textId="77777777" w:rsidTr="00FA1CDE">
        <w:trPr>
          <w:trHeight w:val="288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B8201" w14:textId="560B7850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AERONAVE_codigoVoo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75780" w14:textId="0C91CD1E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ave estrangeira vinda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AERONAVE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49C25" w14:textId="5002F439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71EB2" w14:textId="77777777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151AE" w14:textId="001B007F" w:rsidR="00FA1CDE" w:rsidRDefault="00FA1CDE" w:rsidP="00FA1CDE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FK*</w:t>
            </w:r>
          </w:p>
        </w:tc>
      </w:tr>
    </w:tbl>
    <w:p w14:paraId="2D734B33" w14:textId="77777777" w:rsidR="00891ACF" w:rsidRPr="00B03E5B" w:rsidRDefault="00891ACF" w:rsidP="00D061F9">
      <w:pPr>
        <w:tabs>
          <w:tab w:val="left" w:pos="3273"/>
        </w:tabs>
      </w:pPr>
    </w:p>
    <w:sectPr w:rsidR="00891ACF" w:rsidRPr="00B03E5B" w:rsidSect="00D061F9">
      <w:headerReference w:type="default" r:id="rId8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19D01" w14:textId="77777777" w:rsidR="00C735DD" w:rsidRDefault="00C735DD">
      <w:r>
        <w:separator/>
      </w:r>
    </w:p>
  </w:endnote>
  <w:endnote w:type="continuationSeparator" w:id="0">
    <w:p w14:paraId="37390B01" w14:textId="77777777" w:rsidR="00C735DD" w:rsidRDefault="00C7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564B1" w14:textId="77777777" w:rsidR="00C735DD" w:rsidRDefault="00C735DD">
      <w:r>
        <w:separator/>
      </w:r>
    </w:p>
  </w:footnote>
  <w:footnote w:type="continuationSeparator" w:id="0">
    <w:p w14:paraId="4D785B78" w14:textId="77777777" w:rsidR="00C735DD" w:rsidRDefault="00C73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5175DAF9" w:rsidR="003D4C66" w:rsidRDefault="00085398" w:rsidP="00A463C8">
    <w:pPr>
      <w:jc w:val="center"/>
    </w:pPr>
    <w:r>
      <w:rPr>
        <w:b/>
        <w:noProof/>
        <w:sz w:val="12"/>
      </w:rPr>
      <w:drawing>
        <wp:inline distT="0" distB="0" distL="0" distR="0" wp14:anchorId="43F6F52E" wp14:editId="3F8AF8C1">
          <wp:extent cx="1720215" cy="326390"/>
          <wp:effectExtent l="0" t="0" r="0" b="0"/>
          <wp:docPr id="1" name="Imagem 1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215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5F79AEE4" w:rsidR="001719B4" w:rsidRPr="006465A6" w:rsidRDefault="00FA1CDE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VIAGEM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78B4DB96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FA1CDE">
      <w:rPr>
        <w:rFonts w:ascii="Arial" w:hAnsi="Arial"/>
        <w:b/>
        <w:sz w:val="18"/>
      </w:rPr>
      <w:t>Giovana Duarte</w:t>
    </w:r>
  </w:p>
  <w:p w14:paraId="3279516F" w14:textId="064903E2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5398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5DD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1CDE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D7A41-5706-4473-B6B1-70DA0D44BE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0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</cp:revision>
  <cp:lastPrinted>2024-04-08T13:02:00Z</cp:lastPrinted>
  <dcterms:created xsi:type="dcterms:W3CDTF">2024-04-15T12:51:00Z</dcterms:created>
  <dcterms:modified xsi:type="dcterms:W3CDTF">2024-04-15T12:51:00Z</dcterms:modified>
  <cp:category>Curso de Aprendizagem Industrial</cp:category>
</cp:coreProperties>
</file>