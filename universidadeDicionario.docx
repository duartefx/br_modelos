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6"/>
        <w:gridCol w:w="5111"/>
        <w:gridCol w:w="1013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37371E98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BF0CF5">
              <w:rPr>
                <w:rFonts w:ascii="Aptos Narrow" w:hAnsi="Aptos Narrow"/>
                <w:color w:val="000000"/>
                <w:sz w:val="22"/>
                <w:szCs w:val="22"/>
              </w:rPr>
              <w:t>UNIVERSIDADE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1ED1FFCC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BF0CF5">
              <w:rPr>
                <w:rFonts w:ascii="Aptos Narrow" w:hAnsi="Aptos Narrow"/>
                <w:color w:val="000000"/>
                <w:sz w:val="22"/>
                <w:szCs w:val="22"/>
              </w:rPr>
              <w:t>Armazenará dados sobre a universidade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36D3445E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BF0CF5"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independente.</w:t>
            </w:r>
          </w:p>
        </w:tc>
      </w:tr>
      <w:tr w:rsidR="00B03E5B" w:rsidRPr="00B03E5B" w14:paraId="64A47201" w14:textId="77777777" w:rsidTr="007338E4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2F0F3CFA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BF0CF5">
              <w:rPr>
                <w:rFonts w:ascii="Aptos Narrow" w:hAnsi="Aptos Narrow"/>
                <w:color w:val="000000"/>
                <w:sz w:val="22"/>
                <w:szCs w:val="22"/>
              </w:rPr>
              <w:t>id_universidade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1810CBE0" w:rsidR="00B03E5B" w:rsidRPr="00B03E5B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3529726A" w:rsidR="00B03E5B" w:rsidRPr="00B03E5B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2DCD9CDE" w:rsidR="00B03E5B" w:rsidRPr="00B03E5B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ID, NN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21DA2358" w:rsidR="000728BD" w:rsidRPr="00B03E5B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06906C4B" w:rsidR="000728BD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nome da universidade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58DCCFB6" w:rsidR="000728BD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57AEC806" w:rsidR="000728BD" w:rsidRPr="00B03E5B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7907198E" w:rsidR="000728BD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3B9AC313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endereco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4BD4F57E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Descrever o endereço da universidade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1B4F005D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1704503C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7667779D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488214E7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telefone1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481C5907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obrigatório da universidade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2CD9EAB7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1FD61C62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06E10B76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650B6F15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telefone2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352615AE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não obrigatório da universidade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42DCE9E2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C7F4CC9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362A598B" w:rsidR="006B331E" w:rsidRDefault="00BF0CF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37073B0A" w14:textId="77777777" w:rsidR="00BF0CF5" w:rsidRPr="00B03E5B" w:rsidRDefault="00BF0CF5" w:rsidP="00BF0CF5">
      <w:pPr>
        <w:tabs>
          <w:tab w:val="left" w:pos="3273"/>
        </w:tabs>
      </w:pPr>
    </w:p>
    <w:tbl>
      <w:tblPr>
        <w:tblW w:w="10702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8"/>
        <w:gridCol w:w="4096"/>
        <w:gridCol w:w="1013"/>
        <w:gridCol w:w="981"/>
        <w:gridCol w:w="1584"/>
      </w:tblGrid>
      <w:tr w:rsidR="00734518" w:rsidRPr="00B03E5B" w14:paraId="5B9ED229" w14:textId="77777777" w:rsidTr="00734518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B70CFD1" w14:textId="77777777" w:rsidR="00BF0CF5" w:rsidRPr="00B03E5B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7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4EF5" w14:textId="29BA17BE" w:rsidR="00BF0CF5" w:rsidRPr="00B03E5B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UNIVERSIDADE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_ENDERECO</w:t>
            </w:r>
          </w:p>
        </w:tc>
      </w:tr>
      <w:tr w:rsidR="00734518" w:rsidRPr="00B03E5B" w14:paraId="1A6205EF" w14:textId="77777777" w:rsidTr="00734518">
        <w:trPr>
          <w:trHeight w:val="204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6F161D5" w14:textId="77777777" w:rsidR="00BF0CF5" w:rsidRPr="00B03E5B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7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1AA6" w14:textId="41B81E8F" w:rsidR="00BF0CF5" w:rsidRPr="00B03E5B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sobre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endereço da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universidade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detalhadamente.</w:t>
            </w:r>
          </w:p>
        </w:tc>
      </w:tr>
      <w:tr w:rsidR="00734518" w:rsidRPr="00B03E5B" w14:paraId="190C38EA" w14:textId="77777777" w:rsidTr="00734518">
        <w:trPr>
          <w:trHeight w:val="204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D8A5B12" w14:textId="77777777" w:rsidR="00BF0CF5" w:rsidRPr="00B03E5B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7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92AF" w14:textId="5ED15B30" w:rsidR="00BF0CF5" w:rsidRPr="00B03E5B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 tabela possui uma chave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estrangeira da tabela UNIVERSIDADE.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4518" w:rsidRPr="00B03E5B" w14:paraId="0D1C74B8" w14:textId="77777777" w:rsidTr="00734518">
        <w:trPr>
          <w:trHeight w:val="204"/>
        </w:trPr>
        <w:tc>
          <w:tcPr>
            <w:tcW w:w="107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04F02DDF" w14:textId="77777777" w:rsidR="00BF0CF5" w:rsidRPr="00B03E5B" w:rsidRDefault="00BF0CF5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734518" w:rsidRPr="00B03E5B" w14:paraId="7AA17DBC" w14:textId="77777777" w:rsidTr="00734518">
        <w:trPr>
          <w:trHeight w:val="409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7B66CDF" w14:textId="77777777" w:rsidR="00BF0CF5" w:rsidRPr="00B03E5B" w:rsidRDefault="00BF0CF5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C7B5910" w14:textId="77777777" w:rsidR="00BF0CF5" w:rsidRPr="00B03E5B" w:rsidRDefault="00BF0CF5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314A18A" w14:textId="77777777" w:rsidR="00BF0CF5" w:rsidRPr="00B03E5B" w:rsidRDefault="00BF0CF5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9860619" w14:textId="77777777" w:rsidR="00BF0CF5" w:rsidRPr="00B03E5B" w:rsidRDefault="00BF0CF5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65A4B430" w14:textId="77777777" w:rsidR="00BF0CF5" w:rsidRPr="00B03E5B" w:rsidRDefault="00BF0CF5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734518" w:rsidRPr="00B03E5B" w14:paraId="05294B5D" w14:textId="77777777" w:rsidTr="00734518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8F82" w14:textId="7618AF38" w:rsidR="00BF0CF5" w:rsidRPr="00B03E5B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cep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B2B97" w14:textId="769EEB9D" w:rsidR="00BF0CF5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o cep da universidade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36FD" w14:textId="31F583A2" w:rsidR="00BF0CF5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80C5" w14:textId="0892CEFD" w:rsidR="00BF0CF5" w:rsidRPr="00B03E5B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734518"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DEE2" w14:textId="5E52B730" w:rsidR="00BF0CF5" w:rsidRPr="00B03E5B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34518" w:rsidRPr="00B03E5B" w14:paraId="674BDE79" w14:textId="77777777" w:rsidTr="00734518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D84C" w14:textId="065D54F4" w:rsidR="00BF0CF5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="00BF0CF5"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2A736" w14:textId="7D10D030" w:rsidR="00BF0CF5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</w:t>
            </w:r>
            <w:r w:rsidR="00734518">
              <w:rPr>
                <w:rFonts w:ascii="Aptos Narrow" w:hAnsi="Aptos Narrow"/>
                <w:color w:val="000000"/>
                <w:sz w:val="22"/>
                <w:szCs w:val="22"/>
              </w:rPr>
              <w:t>a a rua da universidade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5A705" w14:textId="77777777" w:rsidR="00BF0CF5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553F0" w14:textId="77777777" w:rsidR="00BF0CF5" w:rsidRPr="00B03E5B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21851" w14:textId="77777777" w:rsidR="00BF0CF5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34518" w:rsidRPr="00B03E5B" w14:paraId="58CE13BE" w14:textId="77777777" w:rsidTr="00734518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2BC52" w14:textId="4590BE87" w:rsidR="00BF0CF5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="00BF0CF5"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F7300" w14:textId="7C965A97" w:rsidR="00BF0CF5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o bairro da universidade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B9F58" w14:textId="77777777" w:rsidR="00BF0CF5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CAC5D" w14:textId="77777777" w:rsidR="00BF0CF5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D4ADF" w14:textId="77777777" w:rsidR="00BF0CF5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34518" w:rsidRPr="00B03E5B" w14:paraId="2BB52C8E" w14:textId="77777777" w:rsidTr="00734518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84BD8" w14:textId="5CEA091F" w:rsidR="00BF0CF5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="00BF0CF5"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285EC" w14:textId="30A09D8D" w:rsidR="00BF0CF5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a cidade da universidade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6A4E" w14:textId="77777777" w:rsidR="00BF0CF5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2F553" w14:textId="1739AB82" w:rsidR="00BF0CF5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A3376" w14:textId="77777777" w:rsidR="00BF0CF5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34518" w:rsidRPr="00B03E5B" w14:paraId="7AC90646" w14:textId="77777777" w:rsidTr="00734518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B12A2" w14:textId="00EA7A3C" w:rsidR="00BF0CF5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UNIVERSIDADE_id_universidade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6C2E4" w14:textId="45822D1A" w:rsidR="00BF0CF5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vinda da tabela UNIVERSIDADE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F9034" w14:textId="5695E90E" w:rsidR="00BF0CF5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BD99A" w14:textId="13A46CC3" w:rsidR="00BF0CF5" w:rsidRDefault="00BF0CF5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7EA6C" w14:textId="5EF257C5" w:rsidR="00BF0CF5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57DD050A" w14:textId="1F00C975" w:rsidR="00734518" w:rsidRDefault="00734518" w:rsidP="00734518">
      <w:pPr>
        <w:tabs>
          <w:tab w:val="left" w:pos="3273"/>
        </w:tabs>
      </w:pPr>
    </w:p>
    <w:p w14:paraId="7C3D5B6D" w14:textId="77777777" w:rsidR="00AB7F39" w:rsidRPr="00B03E5B" w:rsidRDefault="00AB7F39" w:rsidP="00734518">
      <w:pPr>
        <w:tabs>
          <w:tab w:val="left" w:pos="3273"/>
        </w:tabs>
      </w:pPr>
    </w:p>
    <w:tbl>
      <w:tblPr>
        <w:tblW w:w="1065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8"/>
        <w:gridCol w:w="4275"/>
        <w:gridCol w:w="1013"/>
        <w:gridCol w:w="981"/>
        <w:gridCol w:w="1360"/>
      </w:tblGrid>
      <w:tr w:rsidR="00734518" w:rsidRPr="00B03E5B" w14:paraId="310DD921" w14:textId="77777777" w:rsidTr="00AB7F39">
        <w:trPr>
          <w:trHeight w:val="256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5172BAB" w14:textId="77777777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7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338F" w14:textId="7CBD7F38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ESTUDANTES</w:t>
            </w:r>
          </w:p>
        </w:tc>
      </w:tr>
      <w:tr w:rsidR="00734518" w:rsidRPr="00B03E5B" w14:paraId="32E7BB6B" w14:textId="77777777" w:rsidTr="00AB7F39">
        <w:trPr>
          <w:trHeight w:val="256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B4F9B48" w14:textId="77777777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7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0042" w14:textId="4742BD40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sobre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cada estudante.</w:t>
            </w:r>
          </w:p>
        </w:tc>
      </w:tr>
      <w:tr w:rsidR="00734518" w:rsidRPr="00B03E5B" w14:paraId="36B83245" w14:textId="77777777" w:rsidTr="00AB7F39">
        <w:trPr>
          <w:trHeight w:val="256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F0DD0BC" w14:textId="77777777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76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A678" w14:textId="606D6423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e uma chave estrangeira vinda da tabela UNIVERSIDADE.</w:t>
            </w:r>
          </w:p>
        </w:tc>
      </w:tr>
      <w:tr w:rsidR="00734518" w:rsidRPr="00B03E5B" w14:paraId="23D83861" w14:textId="77777777" w:rsidTr="00AB7F39">
        <w:trPr>
          <w:trHeight w:val="256"/>
        </w:trPr>
        <w:tc>
          <w:tcPr>
            <w:tcW w:w="10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36D5164" w14:textId="77777777" w:rsidR="00734518" w:rsidRPr="00B03E5B" w:rsidRDefault="00734518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AB7F39" w:rsidRPr="00B03E5B" w14:paraId="502F7134" w14:textId="77777777" w:rsidTr="00AB7F39">
        <w:trPr>
          <w:trHeight w:val="513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8F7ACEB" w14:textId="77777777" w:rsidR="00734518" w:rsidRPr="00B03E5B" w:rsidRDefault="00734518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B17862" w14:textId="77777777" w:rsidR="00734518" w:rsidRPr="00B03E5B" w:rsidRDefault="00734518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364063F" w14:textId="77777777" w:rsidR="00734518" w:rsidRPr="00B03E5B" w:rsidRDefault="00734518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F504CAB" w14:textId="77777777" w:rsidR="00734518" w:rsidRPr="00B03E5B" w:rsidRDefault="00734518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69A1549" w14:textId="77777777" w:rsidR="00734518" w:rsidRPr="00B03E5B" w:rsidRDefault="00734518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734518" w:rsidRPr="00B03E5B" w14:paraId="1ECDD048" w14:textId="77777777" w:rsidTr="00AB7F39">
        <w:trPr>
          <w:trHeight w:val="256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B002" w14:textId="5365013E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matriculaEstudante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B0794" w14:textId="77777777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A437" w14:textId="77777777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9796" w14:textId="77777777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4BE1" w14:textId="77777777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ID, NN</w:t>
            </w:r>
          </w:p>
        </w:tc>
      </w:tr>
      <w:tr w:rsidR="00734518" w:rsidRPr="00B03E5B" w14:paraId="47F5A615" w14:textId="77777777" w:rsidTr="00AB7F39">
        <w:trPr>
          <w:trHeight w:val="256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0FF4" w14:textId="77777777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CED84" w14:textId="48FCC640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nome d</w:t>
            </w:r>
            <w:r w:rsidR="00AB7F39">
              <w:rPr>
                <w:rFonts w:ascii="Aptos Narrow" w:hAnsi="Aptos Narrow"/>
                <w:color w:val="000000"/>
                <w:sz w:val="22"/>
                <w:szCs w:val="22"/>
              </w:rPr>
              <w:t>o estudante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0ADAF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3C60D" w14:textId="77777777" w:rsidR="00734518" w:rsidRPr="00B03E5B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1B265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34518" w:rsidRPr="00B03E5B" w14:paraId="4C4A4A9A" w14:textId="77777777" w:rsidTr="00AB7F39">
        <w:trPr>
          <w:trHeight w:val="256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41DB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endereco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3A51" w14:textId="6F452BD3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Descrever o endereço d</w:t>
            </w:r>
            <w:r w:rsidR="00AB7F39">
              <w:rPr>
                <w:rFonts w:ascii="Aptos Narrow" w:hAnsi="Aptos Narrow"/>
                <w:color w:val="000000"/>
                <w:sz w:val="22"/>
                <w:szCs w:val="22"/>
              </w:rPr>
              <w:t>o estudante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1DB0A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CEF83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D6F78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34518" w:rsidRPr="00B03E5B" w14:paraId="128C7185" w14:textId="77777777" w:rsidTr="00AB7F39">
        <w:trPr>
          <w:trHeight w:val="256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C106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telefone1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5DD2B" w14:textId="168072F5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obrigatório d</w:t>
            </w:r>
            <w:r w:rsidR="00AB7F39">
              <w:rPr>
                <w:rFonts w:ascii="Aptos Narrow" w:hAnsi="Aptos Narrow"/>
                <w:color w:val="000000"/>
                <w:sz w:val="22"/>
                <w:szCs w:val="22"/>
              </w:rPr>
              <w:t>o estudante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29A3B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9A95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E151B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34518" w:rsidRPr="00B03E5B" w14:paraId="505562E6" w14:textId="77777777" w:rsidTr="00AB7F39">
        <w:trPr>
          <w:trHeight w:val="256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BC473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telefone2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C2E0B" w14:textId="70DC89B2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não obrigatório d</w:t>
            </w:r>
            <w:r w:rsidR="00AB7F39">
              <w:rPr>
                <w:rFonts w:ascii="Aptos Narrow" w:hAnsi="Aptos Narrow"/>
                <w:color w:val="000000"/>
                <w:sz w:val="22"/>
                <w:szCs w:val="22"/>
              </w:rPr>
              <w:t>o estudante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F33AA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C82A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4D112" w14:textId="77777777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34518" w:rsidRPr="00B03E5B" w14:paraId="1424648C" w14:textId="77777777" w:rsidTr="00AB7F39">
        <w:trPr>
          <w:trHeight w:val="256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5CB5" w14:textId="3107633C" w:rsidR="00734518" w:rsidRDefault="00734518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752E" w14:textId="14AD8ABF" w:rsidR="00734518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Identificar o cpf do estudante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22EFE" w14:textId="216F2FFE" w:rsidR="00734518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VARCHAR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927A" w14:textId="715F5DCF" w:rsidR="00734518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D21BE" w14:textId="3A45B36A" w:rsidR="00734518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7F39" w:rsidRPr="00B03E5B" w14:paraId="229C9693" w14:textId="77777777" w:rsidTr="00AB7F39">
        <w:trPr>
          <w:trHeight w:val="256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B1FE5" w14:textId="030AE54D" w:rsidR="00AB7F39" w:rsidRDefault="00AB7F39" w:rsidP="00AB7F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UNIVERSIDADE_id_universidade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34F3C" w14:textId="74CA0AB3" w:rsidR="00AB7F39" w:rsidRDefault="00AB7F39" w:rsidP="00AB7F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vinda da tabela UNIVERSIDADE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38FBC" w14:textId="48278210" w:rsidR="00AB7F39" w:rsidRDefault="00AB7F39" w:rsidP="00AB7F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DD817" w14:textId="77777777" w:rsidR="00AB7F39" w:rsidRDefault="00AB7F39" w:rsidP="00AB7F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7DE6B" w14:textId="2B58A7AA" w:rsidR="00AB7F39" w:rsidRDefault="00AB7F39" w:rsidP="00AB7F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2D734B33" w14:textId="772D62A4" w:rsidR="00891ACF" w:rsidRDefault="00891ACF" w:rsidP="00D061F9">
      <w:pPr>
        <w:tabs>
          <w:tab w:val="left" w:pos="3273"/>
        </w:tabs>
      </w:pPr>
    </w:p>
    <w:p w14:paraId="232E2B89" w14:textId="3D48E749" w:rsidR="00AB7F39" w:rsidRDefault="00AB7F39" w:rsidP="00D061F9">
      <w:pPr>
        <w:tabs>
          <w:tab w:val="left" w:pos="3273"/>
        </w:tabs>
      </w:pPr>
    </w:p>
    <w:p w14:paraId="30DD9E0F" w14:textId="4D1A90CE" w:rsidR="00AB7F39" w:rsidRDefault="00AB7F39" w:rsidP="00D061F9">
      <w:pPr>
        <w:tabs>
          <w:tab w:val="left" w:pos="3273"/>
        </w:tabs>
      </w:pPr>
    </w:p>
    <w:tbl>
      <w:tblPr>
        <w:tblW w:w="10702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5"/>
        <w:gridCol w:w="4096"/>
        <w:gridCol w:w="1013"/>
        <w:gridCol w:w="981"/>
        <w:gridCol w:w="1584"/>
      </w:tblGrid>
      <w:tr w:rsidR="00AB7F39" w:rsidRPr="00B03E5B" w14:paraId="74ECEE92" w14:textId="77777777" w:rsidTr="00B92447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D7DE6C8" w14:textId="77777777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Tabela</w:t>
            </w:r>
          </w:p>
        </w:tc>
        <w:tc>
          <w:tcPr>
            <w:tcW w:w="7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41ED" w14:textId="4AE6A135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ESTUDANTE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_ENDERECO</w:t>
            </w:r>
          </w:p>
        </w:tc>
      </w:tr>
      <w:tr w:rsidR="00AB7F39" w:rsidRPr="00B03E5B" w14:paraId="367CD0B4" w14:textId="77777777" w:rsidTr="00B92447">
        <w:trPr>
          <w:trHeight w:val="204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0895033" w14:textId="77777777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7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836D" w14:textId="33E04923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endereço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estudante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detalhadamente.</w:t>
            </w:r>
          </w:p>
        </w:tc>
      </w:tr>
      <w:tr w:rsidR="00AB7F39" w:rsidRPr="00B03E5B" w14:paraId="73CB87B7" w14:textId="77777777" w:rsidTr="00B92447">
        <w:trPr>
          <w:trHeight w:val="204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D5F56A4" w14:textId="77777777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7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B5D4" w14:textId="1606596B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 tabela possui uma chave estrangeira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ESTUDANTE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. </w:t>
            </w:r>
          </w:p>
        </w:tc>
      </w:tr>
      <w:tr w:rsidR="00AB7F39" w:rsidRPr="00B03E5B" w14:paraId="5C036C9A" w14:textId="77777777" w:rsidTr="00B92447">
        <w:trPr>
          <w:trHeight w:val="204"/>
        </w:trPr>
        <w:tc>
          <w:tcPr>
            <w:tcW w:w="107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62226181" w14:textId="77777777" w:rsidR="00AB7F39" w:rsidRPr="00B03E5B" w:rsidRDefault="00AB7F39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AB7F39" w:rsidRPr="00B03E5B" w14:paraId="1927CEAE" w14:textId="77777777" w:rsidTr="00B92447">
        <w:trPr>
          <w:trHeight w:val="409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A6A2884" w14:textId="77777777" w:rsidR="00AB7F39" w:rsidRPr="00B03E5B" w:rsidRDefault="00AB7F39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5A0F7E4" w14:textId="77777777" w:rsidR="00AB7F39" w:rsidRPr="00B03E5B" w:rsidRDefault="00AB7F39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B52B88D" w14:textId="77777777" w:rsidR="00AB7F39" w:rsidRPr="00B03E5B" w:rsidRDefault="00AB7F39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F7EC115" w14:textId="77777777" w:rsidR="00AB7F39" w:rsidRPr="00B03E5B" w:rsidRDefault="00AB7F39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CC1FD85" w14:textId="77777777" w:rsidR="00AB7F39" w:rsidRPr="00B03E5B" w:rsidRDefault="00AB7F39" w:rsidP="00B92447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AB7F39" w:rsidRPr="00B03E5B" w14:paraId="385B9202" w14:textId="77777777" w:rsidTr="00B92447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AA40" w14:textId="77777777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cep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02634" w14:textId="77777777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o cep da universidade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6145" w14:textId="3E9BE316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7FBD" w14:textId="726D3E93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502C" w14:textId="77777777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7F39" w:rsidRPr="00B03E5B" w14:paraId="765F475C" w14:textId="77777777" w:rsidTr="00B92447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D3164" w14:textId="77777777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rua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C9AED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a rua da universidade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04885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AE8A9" w14:textId="77777777" w:rsidR="00AB7F39" w:rsidRPr="00B03E5B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C8D23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7F39" w:rsidRPr="00B03E5B" w14:paraId="5E66F8D8" w14:textId="77777777" w:rsidTr="00B92447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197D9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bairro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2A63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o bairro da universidade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5E78A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06F3A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7D299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7F39" w:rsidRPr="00B03E5B" w14:paraId="0532CFFB" w14:textId="77777777" w:rsidTr="00B92447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5854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cidade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A58EB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a cidade da universidade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2175F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775D8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D39B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B7F39" w:rsidRPr="00B03E5B" w14:paraId="47C986B1" w14:textId="77777777" w:rsidTr="00B92447">
        <w:trPr>
          <w:trHeight w:val="204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18E9A" w14:textId="5E238400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ESTUDANTE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matriculaEstudante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8692E" w14:textId="383F8BE2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vinda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ESTUDANTE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8159B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19395" w14:textId="34187EBD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77E69" w14:textId="77777777" w:rsidR="00AB7F39" w:rsidRDefault="00AB7F39" w:rsidP="00B9244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0F320887" w14:textId="77777777" w:rsidR="00AB7F39" w:rsidRPr="00B03E5B" w:rsidRDefault="00AB7F39" w:rsidP="00D061F9">
      <w:pPr>
        <w:tabs>
          <w:tab w:val="left" w:pos="3273"/>
        </w:tabs>
      </w:pPr>
    </w:p>
    <w:sectPr w:rsidR="00AB7F39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FAD73" w14:textId="77777777" w:rsidR="004F7521" w:rsidRDefault="004F7521">
      <w:r>
        <w:separator/>
      </w:r>
    </w:p>
  </w:endnote>
  <w:endnote w:type="continuationSeparator" w:id="0">
    <w:p w14:paraId="13D9E256" w14:textId="77777777" w:rsidR="004F7521" w:rsidRDefault="004F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45116" w14:textId="77777777" w:rsidR="004F7521" w:rsidRDefault="004F7521">
      <w:r>
        <w:separator/>
      </w:r>
    </w:p>
  </w:footnote>
  <w:footnote w:type="continuationSeparator" w:id="0">
    <w:p w14:paraId="4CA3286B" w14:textId="77777777" w:rsidR="004F7521" w:rsidRDefault="004F7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1CC5B3A9" w:rsidR="003D4C66" w:rsidRDefault="00AB7F39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48EF3B60">
          <wp:extent cx="1720215" cy="32639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2183F723" w:rsidR="001719B4" w:rsidRPr="006465A6" w:rsidRDefault="00BF0CF5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UNIVERSIDADE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07D15935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BF0CF5">
      <w:rPr>
        <w:rFonts w:ascii="Arial" w:hAnsi="Arial"/>
        <w:b/>
        <w:sz w:val="18"/>
      </w:rPr>
      <w:t>Giovana Duarte</w:t>
    </w:r>
  </w:p>
  <w:p w14:paraId="3279516F" w14:textId="064903E2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4F7521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18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B7F39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0CF5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4518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32653-8E50-46EA-87CA-ECCFECCF933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0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2024-04-15T12:33:00Z</dcterms:created>
  <dcterms:modified xsi:type="dcterms:W3CDTF">2024-04-15T12:33:00Z</dcterms:modified>
  <cp:category>Curso de Aprendizagem Industrial</cp:category>
</cp:coreProperties>
</file>