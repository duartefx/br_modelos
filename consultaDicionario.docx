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F8CFB" w14:textId="51236C3A" w:rsidR="00B03E5B" w:rsidRPr="00B03E5B" w:rsidRDefault="00B03E5B" w:rsidP="00D061F9">
      <w:pPr>
        <w:tabs>
          <w:tab w:val="left" w:pos="3273"/>
        </w:tabs>
      </w:pPr>
    </w:p>
    <w:p w14:paraId="00277452" w14:textId="0FCE5500" w:rsidR="00B03E5B" w:rsidRDefault="00B03E5B" w:rsidP="00D061F9">
      <w:pPr>
        <w:tabs>
          <w:tab w:val="left" w:pos="3273"/>
        </w:tabs>
      </w:pPr>
    </w:p>
    <w:tbl>
      <w:tblPr>
        <w:tblW w:w="10143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5111"/>
        <w:gridCol w:w="1013"/>
        <w:gridCol w:w="981"/>
        <w:gridCol w:w="1977"/>
      </w:tblGrid>
      <w:tr w:rsidR="00AB3EC7" w:rsidRPr="00B03E5B" w14:paraId="2FFED9D2" w14:textId="77777777" w:rsidTr="00412D4F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5C8D46B" w14:textId="77777777" w:rsidR="00AB3EC7" w:rsidRPr="00B03E5B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A12C5" w14:textId="7EE7E724" w:rsidR="00AB3EC7" w:rsidRPr="00B03E5B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MEDICO</w:t>
            </w:r>
          </w:p>
        </w:tc>
      </w:tr>
      <w:tr w:rsidR="00AB3EC7" w:rsidRPr="00B03E5B" w14:paraId="7F37E074" w14:textId="77777777" w:rsidTr="00412D4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EF7275A" w14:textId="77777777" w:rsidR="00AB3EC7" w:rsidRPr="00B03E5B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D8E46" w14:textId="5F2463C0" w:rsidR="00AB3EC7" w:rsidRPr="00B03E5B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Armazenará dados sobre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o medico</w:t>
            </w:r>
          </w:p>
        </w:tc>
      </w:tr>
      <w:tr w:rsidR="00AB3EC7" w:rsidRPr="00B03E5B" w14:paraId="1B8B1326" w14:textId="77777777" w:rsidTr="00412D4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DAAB7DB" w14:textId="77777777" w:rsidR="00AB3EC7" w:rsidRPr="00B03E5B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0DD2" w14:textId="77777777" w:rsidR="00AB3EC7" w:rsidRPr="00B03E5B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 tabela possui uma chave primária independente.</w:t>
            </w:r>
          </w:p>
        </w:tc>
      </w:tr>
      <w:tr w:rsidR="00AB3EC7" w:rsidRPr="00B03E5B" w14:paraId="2744E916" w14:textId="77777777" w:rsidTr="00AB3EC7">
        <w:trPr>
          <w:trHeight w:val="288"/>
        </w:trPr>
        <w:tc>
          <w:tcPr>
            <w:tcW w:w="101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416A54D3" w14:textId="77777777" w:rsidR="00AB3EC7" w:rsidRPr="00B03E5B" w:rsidRDefault="00AB3EC7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AB3EC7" w:rsidRPr="00B03E5B" w14:paraId="1E2DA88C" w14:textId="77777777" w:rsidTr="00412D4F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9AEC0F1" w14:textId="77777777" w:rsidR="00AB3EC7" w:rsidRPr="00B03E5B" w:rsidRDefault="00AB3EC7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02CB01F" w14:textId="77777777" w:rsidR="00AB3EC7" w:rsidRPr="00B03E5B" w:rsidRDefault="00AB3EC7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D6D758C" w14:textId="77777777" w:rsidR="00AB3EC7" w:rsidRPr="00B03E5B" w:rsidRDefault="00AB3EC7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B433EFE" w14:textId="77777777" w:rsidR="00AB3EC7" w:rsidRPr="00B03E5B" w:rsidRDefault="00AB3EC7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3DD48CE3" w14:textId="77777777" w:rsidR="00AB3EC7" w:rsidRPr="00B03E5B" w:rsidRDefault="00AB3EC7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AB3EC7" w:rsidRPr="00B03E5B" w14:paraId="45F9B542" w14:textId="77777777" w:rsidTr="00412D4F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D2A8" w14:textId="058BA49D" w:rsidR="00AB3EC7" w:rsidRPr="00B03E5B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id_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medico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96208" w14:textId="77777777" w:rsidR="00AB3EC7" w:rsidRPr="00B03E5B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28F11" w14:textId="77777777" w:rsidR="00AB3EC7" w:rsidRPr="00B03E5B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767ED" w14:textId="77777777" w:rsidR="00AB3EC7" w:rsidRPr="00B03E5B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C664" w14:textId="77777777" w:rsidR="00AB3EC7" w:rsidRPr="00B03E5B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 ID, NN</w:t>
            </w:r>
          </w:p>
        </w:tc>
      </w:tr>
      <w:tr w:rsidR="00AB3EC7" w14:paraId="71CFC1B5" w14:textId="77777777" w:rsidTr="00412D4F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B7108" w14:textId="77777777" w:rsidR="00AB3EC7" w:rsidRPr="00B03E5B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C0165" w14:textId="6CEC3B08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Identificar o nome 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o médico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E5016" w14:textId="77777777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35860" w14:textId="77777777" w:rsidR="00AB3EC7" w:rsidRPr="00B03E5B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2226F" w14:textId="77777777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AB3EC7" w14:paraId="2872FF8D" w14:textId="77777777" w:rsidTr="00412D4F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71E3C" w14:textId="618A8DAC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cpf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FC9C7" w14:textId="527702A9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Identificar o cpf do médico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C92EF" w14:textId="77777777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DCB24" w14:textId="444F96F1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708A1" w14:textId="77777777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AB3EC7" w14:paraId="7E301EAF" w14:textId="77777777" w:rsidTr="00412D4F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28FC0" w14:textId="54FFC44D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especializacao1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1962F" w14:textId="158FC146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Especialização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obrigatório 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o médico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B7651" w14:textId="77777777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6FB2F" w14:textId="77777777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F1A49" w14:textId="77777777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AB3EC7" w14:paraId="048AFEAE" w14:textId="77777777" w:rsidTr="00412D4F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61A4F" w14:textId="6A30E909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specializacao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108E" w14:textId="2C6D2257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Especialização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não obrigatório 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o médico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3F8D7" w14:textId="77777777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E4778" w14:textId="77777777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887B6" w14:textId="77777777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</w:tbl>
    <w:p w14:paraId="2D734B33" w14:textId="74391C4A" w:rsidR="00891ACF" w:rsidRDefault="00891ACF" w:rsidP="00D061F9">
      <w:pPr>
        <w:tabs>
          <w:tab w:val="left" w:pos="3273"/>
        </w:tabs>
      </w:pPr>
    </w:p>
    <w:p w14:paraId="4DFF49E7" w14:textId="55C3090B" w:rsidR="00AB3EC7" w:rsidRDefault="00AB3EC7" w:rsidP="00D061F9">
      <w:pPr>
        <w:tabs>
          <w:tab w:val="left" w:pos="3273"/>
        </w:tabs>
      </w:pPr>
    </w:p>
    <w:tbl>
      <w:tblPr>
        <w:tblW w:w="10502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5"/>
        <w:gridCol w:w="4872"/>
        <w:gridCol w:w="1013"/>
        <w:gridCol w:w="981"/>
        <w:gridCol w:w="1884"/>
      </w:tblGrid>
      <w:tr w:rsidR="00AB3EC7" w:rsidRPr="00B03E5B" w14:paraId="0080AF9A" w14:textId="77777777" w:rsidTr="00AB3EC7">
        <w:trPr>
          <w:trHeight w:val="286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4621144" w14:textId="77777777" w:rsidR="00AB3EC7" w:rsidRPr="00B03E5B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6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D1CA4" w14:textId="34AC0A8D" w:rsidR="00AB3EC7" w:rsidRPr="00B03E5B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PACIENTES</w:t>
            </w:r>
          </w:p>
        </w:tc>
      </w:tr>
      <w:tr w:rsidR="00AB3EC7" w:rsidRPr="00B03E5B" w14:paraId="17F99A2D" w14:textId="77777777" w:rsidTr="00AB3EC7">
        <w:trPr>
          <w:trHeight w:val="286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63DD4943" w14:textId="77777777" w:rsidR="00AB3EC7" w:rsidRPr="00B03E5B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6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07086" w14:textId="01A34375" w:rsidR="00AB3EC7" w:rsidRPr="00B03E5B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Armazenará dados sobre o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s pacientes.</w:t>
            </w:r>
          </w:p>
        </w:tc>
      </w:tr>
      <w:tr w:rsidR="00AB3EC7" w:rsidRPr="00B03E5B" w14:paraId="763A106F" w14:textId="77777777" w:rsidTr="00AB3EC7">
        <w:trPr>
          <w:trHeight w:val="286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D9C6D7D" w14:textId="77777777" w:rsidR="00AB3EC7" w:rsidRPr="00B03E5B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6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136A4" w14:textId="40767D1E" w:rsidR="00AB3EC7" w:rsidRPr="00B03E5B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 tabela possui uma chave primária independente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e uma chave estrangeira vinda da tabela MEDICO.</w:t>
            </w:r>
          </w:p>
        </w:tc>
      </w:tr>
      <w:tr w:rsidR="00AB3EC7" w:rsidRPr="00B03E5B" w14:paraId="7C1839A2" w14:textId="77777777" w:rsidTr="00AB3EC7">
        <w:trPr>
          <w:trHeight w:val="286"/>
        </w:trPr>
        <w:tc>
          <w:tcPr>
            <w:tcW w:w="105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2C9570E1" w14:textId="77777777" w:rsidR="00AB3EC7" w:rsidRPr="00B03E5B" w:rsidRDefault="00AB3EC7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AB3EC7" w:rsidRPr="00B03E5B" w14:paraId="0AC61F54" w14:textId="77777777" w:rsidTr="00AB3EC7">
        <w:trPr>
          <w:trHeight w:val="573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867EA25" w14:textId="77777777" w:rsidR="00AB3EC7" w:rsidRPr="00B03E5B" w:rsidRDefault="00AB3EC7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4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58E75AA" w14:textId="77777777" w:rsidR="00AB3EC7" w:rsidRPr="00B03E5B" w:rsidRDefault="00AB3EC7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544EDFF" w14:textId="77777777" w:rsidR="00AB3EC7" w:rsidRPr="00B03E5B" w:rsidRDefault="00AB3EC7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06B3769" w14:textId="77777777" w:rsidR="00AB3EC7" w:rsidRPr="00B03E5B" w:rsidRDefault="00AB3EC7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3C39A6F0" w14:textId="77777777" w:rsidR="00AB3EC7" w:rsidRPr="00B03E5B" w:rsidRDefault="00AB3EC7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AB3EC7" w:rsidRPr="00B03E5B" w14:paraId="54A410C0" w14:textId="77777777" w:rsidTr="00AB3EC7">
        <w:trPr>
          <w:trHeight w:val="286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A0B2" w14:textId="23083B26" w:rsidR="00AB3EC7" w:rsidRPr="00B03E5B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id_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paciente</w:t>
            </w:r>
          </w:p>
        </w:tc>
        <w:tc>
          <w:tcPr>
            <w:tcW w:w="4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DBBF0" w14:textId="77777777" w:rsidR="00AB3EC7" w:rsidRPr="00B03E5B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F8F9F" w14:textId="77777777" w:rsidR="00AB3EC7" w:rsidRPr="00B03E5B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B1C2" w14:textId="77777777" w:rsidR="00AB3EC7" w:rsidRPr="00B03E5B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14800" w14:textId="77777777" w:rsidR="00AB3EC7" w:rsidRPr="00B03E5B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 ID, NN</w:t>
            </w:r>
          </w:p>
        </w:tc>
      </w:tr>
      <w:tr w:rsidR="00AB3EC7" w14:paraId="272A44FB" w14:textId="77777777" w:rsidTr="00AB3EC7">
        <w:trPr>
          <w:trHeight w:val="286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36D0B" w14:textId="77777777" w:rsidR="00AB3EC7" w:rsidRPr="00B03E5B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4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B09ED" w14:textId="2D109875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Identificar o nome do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paciente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89526" w14:textId="77777777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EBAA8" w14:textId="77777777" w:rsidR="00AB3EC7" w:rsidRPr="00B03E5B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B8F6E" w14:textId="77777777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AB3EC7" w14:paraId="03796C65" w14:textId="77777777" w:rsidTr="00AB3EC7">
        <w:trPr>
          <w:trHeight w:val="286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518BE" w14:textId="77777777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cpf</w:t>
            </w:r>
          </w:p>
        </w:tc>
        <w:tc>
          <w:tcPr>
            <w:tcW w:w="4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2F669" w14:textId="2790699F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Identificar o cpf do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paciente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3D544" w14:textId="77777777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9513F" w14:textId="77777777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E9290" w14:textId="77777777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AB3EC7" w14:paraId="0B7AD816" w14:textId="77777777" w:rsidTr="00AB3EC7">
        <w:trPr>
          <w:trHeight w:val="286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00D25" w14:textId="161F8866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convenio</w:t>
            </w:r>
          </w:p>
        </w:tc>
        <w:tc>
          <w:tcPr>
            <w:tcW w:w="4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535F6" w14:textId="26B21CDC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Identificar o convênio do paciente.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3D8F6" w14:textId="77777777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730DA" w14:textId="276D06E1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A1314" w14:textId="77777777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AB3EC7" w14:paraId="714DE8BD" w14:textId="77777777" w:rsidTr="00AB3EC7">
        <w:trPr>
          <w:trHeight w:val="286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0741A" w14:textId="2BD91B88" w:rsidR="00AB3EC7" w:rsidRDefault="00AB3EC7" w:rsidP="00AB3EC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MEDICO_id_medico</w:t>
            </w:r>
          </w:p>
        </w:tc>
        <w:tc>
          <w:tcPr>
            <w:tcW w:w="4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2AE16" w14:textId="2810A8F0" w:rsidR="00AB3EC7" w:rsidRDefault="00AB3EC7" w:rsidP="00AB3EC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Chave estrangeira vinda da tabela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MEDICO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D5504" w14:textId="1A97B0BC" w:rsidR="00AB3EC7" w:rsidRDefault="00AB3EC7" w:rsidP="00AB3EC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34ED3" w14:textId="3C03841D" w:rsidR="00AB3EC7" w:rsidRDefault="00AB3EC7" w:rsidP="00AB3EC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3BC5D" w14:textId="742367B6" w:rsidR="00AB3EC7" w:rsidRDefault="00AB3EC7" w:rsidP="00AB3EC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FK*</w:t>
            </w:r>
          </w:p>
        </w:tc>
      </w:tr>
    </w:tbl>
    <w:p w14:paraId="363EDAF1" w14:textId="5FF525D2" w:rsidR="00AB3EC7" w:rsidRDefault="00AB3EC7" w:rsidP="00D061F9">
      <w:pPr>
        <w:tabs>
          <w:tab w:val="left" w:pos="3273"/>
        </w:tabs>
      </w:pPr>
    </w:p>
    <w:p w14:paraId="5AB8C753" w14:textId="7DC3936A" w:rsidR="00AB3EC7" w:rsidRDefault="00AB3EC7" w:rsidP="00D061F9">
      <w:pPr>
        <w:tabs>
          <w:tab w:val="left" w:pos="3273"/>
        </w:tabs>
      </w:pPr>
    </w:p>
    <w:tbl>
      <w:tblPr>
        <w:tblW w:w="10477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7"/>
        <w:gridCol w:w="4629"/>
        <w:gridCol w:w="1013"/>
        <w:gridCol w:w="981"/>
        <w:gridCol w:w="1790"/>
      </w:tblGrid>
      <w:tr w:rsidR="00AB3EC7" w:rsidRPr="00B03E5B" w14:paraId="4FC7E335" w14:textId="77777777" w:rsidTr="00AB3EC7">
        <w:trPr>
          <w:trHeight w:val="295"/>
        </w:trPr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0D1F5EAE" w14:textId="77777777" w:rsidR="00AB3EC7" w:rsidRPr="00B03E5B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3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E02D" w14:textId="76DE4875" w:rsidR="00AB3EC7" w:rsidRPr="00B03E5B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PACIENTES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_CONVENIO</w:t>
            </w:r>
          </w:p>
        </w:tc>
      </w:tr>
      <w:tr w:rsidR="00AB3EC7" w:rsidRPr="00B03E5B" w14:paraId="5312DBC3" w14:textId="77777777" w:rsidTr="00AB3EC7">
        <w:trPr>
          <w:trHeight w:val="295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2643F52" w14:textId="77777777" w:rsidR="00AB3EC7" w:rsidRPr="00B03E5B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3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E092E" w14:textId="3AC89784" w:rsidR="00AB3EC7" w:rsidRPr="00B03E5B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Armazenará dados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sobre o convenio do paciente.</w:t>
            </w:r>
          </w:p>
        </w:tc>
      </w:tr>
      <w:tr w:rsidR="00AB3EC7" w:rsidRPr="00B03E5B" w14:paraId="023F19B0" w14:textId="77777777" w:rsidTr="00AB3EC7">
        <w:trPr>
          <w:trHeight w:val="295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585AE92" w14:textId="77777777" w:rsidR="00AB3EC7" w:rsidRPr="00B03E5B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3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CBA4" w14:textId="02A7FA5C" w:rsidR="00AB3EC7" w:rsidRPr="00B03E5B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 tabela possui uma chave estrangeira vinda da tabela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PACIENTES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</w:p>
        </w:tc>
      </w:tr>
      <w:tr w:rsidR="00AB3EC7" w:rsidRPr="00B03E5B" w14:paraId="474B0339" w14:textId="77777777" w:rsidTr="00AB3EC7">
        <w:trPr>
          <w:trHeight w:val="295"/>
        </w:trPr>
        <w:tc>
          <w:tcPr>
            <w:tcW w:w="104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49C936E0" w14:textId="77777777" w:rsidR="00AB3EC7" w:rsidRPr="00B03E5B" w:rsidRDefault="00AB3EC7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AB3EC7" w:rsidRPr="00AB3EC7" w14:paraId="135CCE8A" w14:textId="77777777" w:rsidTr="00AB3EC7">
        <w:trPr>
          <w:trHeight w:val="591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3C77601" w14:textId="77777777" w:rsidR="00AB3EC7" w:rsidRPr="00B03E5B" w:rsidRDefault="00AB3EC7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4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606C51A" w14:textId="77777777" w:rsidR="00AB3EC7" w:rsidRPr="00B03E5B" w:rsidRDefault="00AB3EC7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CC44DE3" w14:textId="77777777" w:rsidR="00AB3EC7" w:rsidRPr="00B03E5B" w:rsidRDefault="00AB3EC7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1ECD654" w14:textId="77777777" w:rsidR="00AB3EC7" w:rsidRPr="00B03E5B" w:rsidRDefault="00AB3EC7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05E73EB1" w14:textId="77777777" w:rsidR="00AB3EC7" w:rsidRPr="00B03E5B" w:rsidRDefault="00AB3EC7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  <w:bookmarkStart w:id="0" w:name="_GoBack"/>
        <w:bookmarkEnd w:id="0"/>
      </w:tr>
      <w:tr w:rsidR="00AB3EC7" w:rsidRPr="00B03E5B" w14:paraId="590E511B" w14:textId="77777777" w:rsidTr="00AB3EC7">
        <w:trPr>
          <w:trHeight w:val="295"/>
        </w:trPr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4D7C" w14:textId="6A1B0FDD" w:rsidR="00AB3EC7" w:rsidRPr="00B03E5B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funserv</w:t>
            </w:r>
          </w:p>
        </w:tc>
        <w:tc>
          <w:tcPr>
            <w:tcW w:w="4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58794" w14:textId="4A168066" w:rsidR="00AB3EC7" w:rsidRPr="00B03E5B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Possível convênio.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F2A6F" w14:textId="77777777" w:rsidR="00AB3EC7" w:rsidRPr="00B03E5B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BACDA" w14:textId="77777777" w:rsidR="00AB3EC7" w:rsidRPr="00B03E5B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320CD" w14:textId="77777777" w:rsidR="00AB3EC7" w:rsidRPr="00B03E5B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 ID, NN</w:t>
            </w:r>
          </w:p>
        </w:tc>
      </w:tr>
      <w:tr w:rsidR="00AB3EC7" w14:paraId="75C3F75A" w14:textId="77777777" w:rsidTr="00AB3EC7">
        <w:trPr>
          <w:trHeight w:val="295"/>
        </w:trPr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A63BC" w14:textId="0B647E90" w:rsidR="00AB3EC7" w:rsidRPr="00B03E5B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unimed</w:t>
            </w:r>
          </w:p>
        </w:tc>
        <w:tc>
          <w:tcPr>
            <w:tcW w:w="4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0DE7D" w14:textId="6F034DBC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Possível convênio.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44E49" w14:textId="77777777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BF713" w14:textId="77777777" w:rsidR="00AB3EC7" w:rsidRPr="00B03E5B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2625B" w14:textId="77777777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AB3EC7" w14:paraId="4CDF4B40" w14:textId="77777777" w:rsidTr="00AB3EC7">
        <w:trPr>
          <w:trHeight w:val="295"/>
        </w:trPr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51DAB" w14:textId="3FECBA06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amil</w:t>
            </w:r>
          </w:p>
        </w:tc>
        <w:tc>
          <w:tcPr>
            <w:tcW w:w="4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03191" w14:textId="205E44A6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Possível convênio.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A58AD" w14:textId="77777777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8A5E3" w14:textId="77777777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0C26B" w14:textId="77777777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AB3EC7" w14:paraId="196A8AFC" w14:textId="77777777" w:rsidTr="00AB3EC7">
        <w:trPr>
          <w:trHeight w:val="295"/>
        </w:trPr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6DF74" w14:textId="192FE7FB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PACIENTES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_id_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paciente</w:t>
            </w:r>
          </w:p>
        </w:tc>
        <w:tc>
          <w:tcPr>
            <w:tcW w:w="4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7535C" w14:textId="6FA75D02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Chave estrangeira vinda da tabela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PACIENTES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5D1AF" w14:textId="77777777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9D135" w14:textId="77777777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BC5A7" w14:textId="77777777" w:rsidR="00AB3EC7" w:rsidRDefault="00AB3EC7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FK*</w:t>
            </w:r>
          </w:p>
        </w:tc>
      </w:tr>
    </w:tbl>
    <w:p w14:paraId="52FB48A9" w14:textId="77777777" w:rsidR="00AB3EC7" w:rsidRPr="00B03E5B" w:rsidRDefault="00AB3EC7" w:rsidP="00D061F9">
      <w:pPr>
        <w:tabs>
          <w:tab w:val="left" w:pos="3273"/>
        </w:tabs>
      </w:pPr>
    </w:p>
    <w:sectPr w:rsidR="00AB3EC7" w:rsidRPr="00B03E5B" w:rsidSect="00D061F9">
      <w:headerReference w:type="default" r:id="rId8"/>
      <w:pgSz w:w="11907" w:h="16840" w:code="9"/>
      <w:pgMar w:top="1701" w:right="1134" w:bottom="1134" w:left="1701" w:header="288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5F89E" w14:textId="77777777" w:rsidR="00660A7B" w:rsidRDefault="00660A7B">
      <w:r>
        <w:separator/>
      </w:r>
    </w:p>
  </w:endnote>
  <w:endnote w:type="continuationSeparator" w:id="0">
    <w:p w14:paraId="1F93880A" w14:textId="77777777" w:rsidR="00660A7B" w:rsidRDefault="00660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Univers-Bold">
    <w:altName w:val="Arial"/>
    <w:charset w:val="00"/>
    <w:family w:val="auto"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C958D" w14:textId="77777777" w:rsidR="00660A7B" w:rsidRDefault="00660A7B">
      <w:r>
        <w:separator/>
      </w:r>
    </w:p>
  </w:footnote>
  <w:footnote w:type="continuationSeparator" w:id="0">
    <w:p w14:paraId="72A718E0" w14:textId="77777777" w:rsidR="00660A7B" w:rsidRDefault="00660A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590D4" w14:textId="77777777" w:rsidR="003D4C66" w:rsidRDefault="003D4C66" w:rsidP="00A463C8">
    <w:pPr>
      <w:jc w:val="center"/>
      <w:rPr>
        <w:b/>
      </w:rPr>
    </w:pPr>
  </w:p>
  <w:p w14:paraId="23A1DCE0" w14:textId="796F85AA" w:rsidR="003D4C66" w:rsidRDefault="00AB3EC7" w:rsidP="00A463C8">
    <w:pPr>
      <w:jc w:val="center"/>
    </w:pPr>
    <w:r>
      <w:rPr>
        <w:b/>
        <w:noProof/>
        <w:sz w:val="12"/>
      </w:rPr>
      <w:drawing>
        <wp:inline distT="0" distB="0" distL="0" distR="0" wp14:anchorId="43F6F52E" wp14:editId="54B9DD66">
          <wp:extent cx="1720215" cy="326390"/>
          <wp:effectExtent l="0" t="0" r="0" b="0"/>
          <wp:docPr id="1" name="Imagem 1" descr="logo-senai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senai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215" cy="326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3A33846" w14:textId="77777777" w:rsidR="003D4C66" w:rsidRDefault="003D4C66" w:rsidP="00A463C8">
    <w:pPr>
      <w:jc w:val="center"/>
      <w:rPr>
        <w:sz w:val="8"/>
      </w:rPr>
    </w:pPr>
  </w:p>
  <w:tbl>
    <w:tblPr>
      <w:tblW w:w="9781" w:type="dxa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041"/>
      <w:gridCol w:w="2740"/>
    </w:tblGrid>
    <w:tr w:rsidR="001719B4" w:rsidRPr="006465A6" w14:paraId="59AA3034" w14:textId="77777777" w:rsidTr="00D061F9">
      <w:trPr>
        <w:trHeight w:val="113"/>
      </w:trPr>
      <w:tc>
        <w:tcPr>
          <w:tcW w:w="7041" w:type="dxa"/>
          <w:tcBorders>
            <w:bottom w:val="nil"/>
            <w:right w:val="single" w:sz="4" w:space="0" w:color="auto"/>
          </w:tcBorders>
        </w:tcPr>
        <w:p w14:paraId="77B28010" w14:textId="10BCF294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 w:rsidRPr="006465A6">
            <w:rPr>
              <w:rFonts w:ascii="Univers-Bold" w:hAnsi="Univers-Bold"/>
              <w:sz w:val="12"/>
              <w:szCs w:val="12"/>
            </w:rPr>
            <w:t>T</w:t>
          </w:r>
          <w:r w:rsidRPr="006465A6">
            <w:rPr>
              <w:rFonts w:ascii="Univers" w:hAnsi="Univers"/>
              <w:sz w:val="12"/>
              <w:szCs w:val="12"/>
            </w:rPr>
            <w:t>Í</w:t>
          </w:r>
          <w:r w:rsidRPr="006465A6">
            <w:rPr>
              <w:rFonts w:ascii="Univers-Bold" w:hAnsi="Univers-Bold"/>
              <w:sz w:val="12"/>
              <w:szCs w:val="12"/>
            </w:rPr>
            <w:t>TULO</w:t>
          </w:r>
          <w:r>
            <w:rPr>
              <w:rFonts w:ascii="Univers-Bold" w:hAnsi="Univers-Bold"/>
              <w:sz w:val="12"/>
              <w:szCs w:val="12"/>
            </w:rPr>
            <w:t xml:space="preserve"> DO BANCO DE DADOS</w:t>
          </w:r>
        </w:p>
      </w:tc>
      <w:tc>
        <w:tcPr>
          <w:tcW w:w="27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14:paraId="15E7CD37" w14:textId="4A93ABFC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>
            <w:rPr>
              <w:rFonts w:ascii="Univers-Bold" w:hAnsi="Univers-Bold"/>
              <w:sz w:val="12"/>
              <w:szCs w:val="12"/>
            </w:rPr>
            <w:t>VERSÃO</w:t>
          </w:r>
        </w:p>
      </w:tc>
    </w:tr>
    <w:tr w:rsidR="001719B4" w:rsidRPr="006465A6" w14:paraId="0051D252" w14:textId="77777777" w:rsidTr="00D061F9">
      <w:trPr>
        <w:trHeight w:val="522"/>
      </w:trPr>
      <w:tc>
        <w:tcPr>
          <w:tcW w:w="7041" w:type="dxa"/>
          <w:tcBorders>
            <w:top w:val="nil"/>
            <w:bottom w:val="single" w:sz="4" w:space="0" w:color="auto"/>
          </w:tcBorders>
          <w:vAlign w:val="center"/>
        </w:tcPr>
        <w:p w14:paraId="60C1FC91" w14:textId="01564826" w:rsidR="001719B4" w:rsidRPr="006465A6" w:rsidRDefault="00AB3EC7" w:rsidP="002A24FF">
          <w:pPr>
            <w:pStyle w:val="Cabealh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CONSULTA</w:t>
          </w:r>
        </w:p>
      </w:tc>
      <w:tc>
        <w:tcPr>
          <w:tcW w:w="2740" w:type="dxa"/>
          <w:tcBorders>
            <w:top w:val="nil"/>
            <w:bottom w:val="single" w:sz="4" w:space="0" w:color="auto"/>
          </w:tcBorders>
          <w:vAlign w:val="center"/>
        </w:tcPr>
        <w:p w14:paraId="4D39ABA8" w14:textId="0D72672C" w:rsidR="001719B4" w:rsidRPr="006465A6" w:rsidRDefault="001719B4" w:rsidP="006465A6">
          <w:pPr>
            <w:pStyle w:val="Cabealh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/>
              <w:b/>
              <w:sz w:val="24"/>
              <w:szCs w:val="24"/>
            </w:rPr>
            <w:t>1.0</w:t>
          </w:r>
        </w:p>
      </w:tc>
    </w:tr>
  </w:tbl>
  <w:p w14:paraId="6629438E" w14:textId="0073D37C" w:rsidR="00D6763D" w:rsidRDefault="001719B4" w:rsidP="00D061F9">
    <w:pPr>
      <w:spacing w:line="360" w:lineRule="auto"/>
      <w:ind w:left="-720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>Autor</w:t>
    </w:r>
    <w:r w:rsidR="00D6763D">
      <w:rPr>
        <w:rFonts w:ascii="Arial" w:hAnsi="Arial"/>
        <w:b/>
        <w:sz w:val="18"/>
      </w:rPr>
      <w:t>(</w:t>
    </w:r>
    <w:r>
      <w:rPr>
        <w:rFonts w:ascii="Arial" w:hAnsi="Arial"/>
        <w:b/>
        <w:sz w:val="18"/>
      </w:rPr>
      <w:t>a/e</w:t>
    </w:r>
    <w:r w:rsidR="00D6763D">
      <w:rPr>
        <w:rFonts w:ascii="Arial" w:hAnsi="Arial"/>
        <w:b/>
        <w:sz w:val="18"/>
      </w:rPr>
      <w:t xml:space="preserve">s): </w:t>
    </w:r>
    <w:r w:rsidR="00AB3EC7">
      <w:rPr>
        <w:rFonts w:ascii="Arial" w:hAnsi="Arial"/>
        <w:b/>
        <w:sz w:val="18"/>
      </w:rPr>
      <w:t>Giovana Duarte</w:t>
    </w:r>
  </w:p>
  <w:p w14:paraId="3279516F" w14:textId="064903E2" w:rsidR="003D4C66" w:rsidRPr="00D6763D" w:rsidRDefault="001719B4" w:rsidP="00D061F9">
    <w:pPr>
      <w:spacing w:line="360" w:lineRule="auto"/>
      <w:ind w:left="-720"/>
      <w:rPr>
        <w:rFonts w:ascii="Arial" w:hAnsi="Arial"/>
        <w:sz w:val="18"/>
      </w:rPr>
    </w:pPr>
    <w:r>
      <w:rPr>
        <w:rFonts w:ascii="Arial" w:hAnsi="Arial"/>
        <w:b/>
        <w:sz w:val="18"/>
      </w:rPr>
      <w:t>Criação</w:t>
    </w:r>
    <w:r w:rsidR="00D6763D">
      <w:rPr>
        <w:rFonts w:ascii="Arial" w:hAnsi="Arial"/>
        <w:b/>
        <w:sz w:val="18"/>
      </w:rPr>
      <w:t xml:space="preserve">: </w:t>
    </w:r>
    <w:r w:rsidR="00287E70" w:rsidRPr="00287E70">
      <w:rPr>
        <w:rFonts w:ascii="Arial" w:hAnsi="Arial"/>
        <w:bCs/>
        <w:sz w:val="18"/>
      </w:rPr>
      <w:t>08</w:t>
    </w:r>
    <w:r>
      <w:rPr>
        <w:rFonts w:ascii="Arial" w:hAnsi="Arial"/>
        <w:bCs/>
        <w:sz w:val="18"/>
      </w:rPr>
      <w:t>/0</w:t>
    </w:r>
    <w:r w:rsidR="00287E70">
      <w:rPr>
        <w:rFonts w:ascii="Arial" w:hAnsi="Arial"/>
        <w:bCs/>
        <w:sz w:val="18"/>
      </w:rPr>
      <w:t>4</w:t>
    </w:r>
    <w:r>
      <w:rPr>
        <w:rFonts w:ascii="Arial" w:hAnsi="Arial"/>
        <w:bCs/>
        <w:sz w:val="18"/>
      </w:rPr>
      <w:t>/2024</w:t>
    </w:r>
    <w:r>
      <w:rPr>
        <w:rFonts w:ascii="Arial" w:hAnsi="Arial"/>
        <w:bCs/>
        <w:sz w:val="18"/>
      </w:rPr>
      <w:tab/>
    </w:r>
    <w:r>
      <w:rPr>
        <w:rFonts w:ascii="Arial" w:hAnsi="Arial"/>
        <w:bCs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>
      <w:rPr>
        <w:rFonts w:ascii="Arial" w:hAnsi="Arial"/>
        <w:b/>
        <w:sz w:val="18"/>
      </w:rPr>
      <w:t>Atualização</w:t>
    </w:r>
    <w:r w:rsidR="00D6763D">
      <w:rPr>
        <w:rFonts w:ascii="Arial" w:hAnsi="Arial"/>
        <w:b/>
        <w:sz w:val="18"/>
      </w:rPr>
      <w:t xml:space="preserve">: </w:t>
    </w:r>
    <w:r w:rsidR="00287E70" w:rsidRPr="00287E70">
      <w:rPr>
        <w:rFonts w:ascii="Arial" w:hAnsi="Arial"/>
        <w:bCs/>
        <w:sz w:val="18"/>
      </w:rPr>
      <w:t>08</w:t>
    </w:r>
    <w:r w:rsidR="00D6763D">
      <w:rPr>
        <w:rFonts w:ascii="Arial" w:hAnsi="Arial"/>
        <w:bCs/>
        <w:sz w:val="18"/>
      </w:rPr>
      <w:t>/</w:t>
    </w:r>
    <w:r w:rsidR="00287E70">
      <w:rPr>
        <w:rFonts w:ascii="Arial" w:hAnsi="Arial"/>
        <w:bCs/>
        <w:sz w:val="18"/>
      </w:rPr>
      <w:t>04/20</w:t>
    </w:r>
    <w:r w:rsidR="00D6763D">
      <w:rPr>
        <w:rFonts w:ascii="Arial" w:hAnsi="Arial"/>
        <w:bCs/>
        <w:sz w:val="18"/>
      </w:rPr>
      <w:t>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79A9A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12197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07"/>
    <w:rsid w:val="00002783"/>
    <w:rsid w:val="00011C4C"/>
    <w:rsid w:val="0001235C"/>
    <w:rsid w:val="00014199"/>
    <w:rsid w:val="00015F93"/>
    <w:rsid w:val="0002149A"/>
    <w:rsid w:val="000218B2"/>
    <w:rsid w:val="00022C25"/>
    <w:rsid w:val="00024D84"/>
    <w:rsid w:val="00032D50"/>
    <w:rsid w:val="000355C9"/>
    <w:rsid w:val="000378B1"/>
    <w:rsid w:val="00040DA7"/>
    <w:rsid w:val="00040DF3"/>
    <w:rsid w:val="0004156F"/>
    <w:rsid w:val="00042FD4"/>
    <w:rsid w:val="00055D64"/>
    <w:rsid w:val="000609D8"/>
    <w:rsid w:val="00061902"/>
    <w:rsid w:val="000677AF"/>
    <w:rsid w:val="000728BD"/>
    <w:rsid w:val="000757BF"/>
    <w:rsid w:val="00080ED3"/>
    <w:rsid w:val="00081EAB"/>
    <w:rsid w:val="00087B36"/>
    <w:rsid w:val="00093DC1"/>
    <w:rsid w:val="000A034D"/>
    <w:rsid w:val="000A5A49"/>
    <w:rsid w:val="000B00BB"/>
    <w:rsid w:val="000B5105"/>
    <w:rsid w:val="000B6280"/>
    <w:rsid w:val="000B7C55"/>
    <w:rsid w:val="000C3E41"/>
    <w:rsid w:val="000C3FD8"/>
    <w:rsid w:val="000D77DD"/>
    <w:rsid w:val="000F394A"/>
    <w:rsid w:val="00106A53"/>
    <w:rsid w:val="00120FE0"/>
    <w:rsid w:val="00135E55"/>
    <w:rsid w:val="001364C8"/>
    <w:rsid w:val="0013740F"/>
    <w:rsid w:val="00140E7F"/>
    <w:rsid w:val="001558AB"/>
    <w:rsid w:val="00161FB4"/>
    <w:rsid w:val="00165E04"/>
    <w:rsid w:val="001701E9"/>
    <w:rsid w:val="0017189C"/>
    <w:rsid w:val="001719B4"/>
    <w:rsid w:val="001746C2"/>
    <w:rsid w:val="0017490C"/>
    <w:rsid w:val="001923E7"/>
    <w:rsid w:val="0019624C"/>
    <w:rsid w:val="00196570"/>
    <w:rsid w:val="001A747F"/>
    <w:rsid w:val="001B6890"/>
    <w:rsid w:val="001C50D8"/>
    <w:rsid w:val="001D2A9E"/>
    <w:rsid w:val="001E1F40"/>
    <w:rsid w:val="001F5EDF"/>
    <w:rsid w:val="002152B4"/>
    <w:rsid w:val="00215D9A"/>
    <w:rsid w:val="0021705A"/>
    <w:rsid w:val="00217B8A"/>
    <w:rsid w:val="0022749C"/>
    <w:rsid w:val="00242D3F"/>
    <w:rsid w:val="00267FE1"/>
    <w:rsid w:val="00270337"/>
    <w:rsid w:val="0028283F"/>
    <w:rsid w:val="00283C64"/>
    <w:rsid w:val="00287E70"/>
    <w:rsid w:val="0029019C"/>
    <w:rsid w:val="00290B67"/>
    <w:rsid w:val="00290E07"/>
    <w:rsid w:val="0029144E"/>
    <w:rsid w:val="002A1B05"/>
    <w:rsid w:val="002A24FF"/>
    <w:rsid w:val="002B3BD8"/>
    <w:rsid w:val="002C7E6E"/>
    <w:rsid w:val="002D4B0E"/>
    <w:rsid w:val="002D55C7"/>
    <w:rsid w:val="002E32B0"/>
    <w:rsid w:val="002F392C"/>
    <w:rsid w:val="003006BC"/>
    <w:rsid w:val="00301EB3"/>
    <w:rsid w:val="00301F07"/>
    <w:rsid w:val="00314EF3"/>
    <w:rsid w:val="00316277"/>
    <w:rsid w:val="003205EF"/>
    <w:rsid w:val="00320F93"/>
    <w:rsid w:val="003233E9"/>
    <w:rsid w:val="00326B22"/>
    <w:rsid w:val="00332B71"/>
    <w:rsid w:val="00334127"/>
    <w:rsid w:val="0033623B"/>
    <w:rsid w:val="00341FCA"/>
    <w:rsid w:val="00362A81"/>
    <w:rsid w:val="0036626A"/>
    <w:rsid w:val="00370EE8"/>
    <w:rsid w:val="00371D04"/>
    <w:rsid w:val="00372C85"/>
    <w:rsid w:val="00376BEC"/>
    <w:rsid w:val="0038109C"/>
    <w:rsid w:val="00385DC0"/>
    <w:rsid w:val="00390907"/>
    <w:rsid w:val="00390DF0"/>
    <w:rsid w:val="0039113E"/>
    <w:rsid w:val="003A0DF0"/>
    <w:rsid w:val="003A41BC"/>
    <w:rsid w:val="003B48C8"/>
    <w:rsid w:val="003B5E2F"/>
    <w:rsid w:val="003B5F18"/>
    <w:rsid w:val="003B64E3"/>
    <w:rsid w:val="003B753A"/>
    <w:rsid w:val="003B7A32"/>
    <w:rsid w:val="003D3319"/>
    <w:rsid w:val="003D37AE"/>
    <w:rsid w:val="003D4C66"/>
    <w:rsid w:val="003D5834"/>
    <w:rsid w:val="003D754B"/>
    <w:rsid w:val="003E2A88"/>
    <w:rsid w:val="003E3405"/>
    <w:rsid w:val="003E6DB6"/>
    <w:rsid w:val="003E7AE3"/>
    <w:rsid w:val="003F5611"/>
    <w:rsid w:val="004010D2"/>
    <w:rsid w:val="004015CE"/>
    <w:rsid w:val="00401BEC"/>
    <w:rsid w:val="00403D87"/>
    <w:rsid w:val="004045EE"/>
    <w:rsid w:val="00406164"/>
    <w:rsid w:val="00406BFE"/>
    <w:rsid w:val="00416503"/>
    <w:rsid w:val="00420C64"/>
    <w:rsid w:val="0042386D"/>
    <w:rsid w:val="00424E3A"/>
    <w:rsid w:val="00425C41"/>
    <w:rsid w:val="00430BE9"/>
    <w:rsid w:val="004355FD"/>
    <w:rsid w:val="004400B9"/>
    <w:rsid w:val="004408C6"/>
    <w:rsid w:val="0044209A"/>
    <w:rsid w:val="0044498F"/>
    <w:rsid w:val="00444FA3"/>
    <w:rsid w:val="004522A4"/>
    <w:rsid w:val="00470CAB"/>
    <w:rsid w:val="00477DE3"/>
    <w:rsid w:val="0048370C"/>
    <w:rsid w:val="00484602"/>
    <w:rsid w:val="004A3DBD"/>
    <w:rsid w:val="004A7112"/>
    <w:rsid w:val="004A7E56"/>
    <w:rsid w:val="004B24DB"/>
    <w:rsid w:val="004B4C72"/>
    <w:rsid w:val="004B6B3E"/>
    <w:rsid w:val="004B6C64"/>
    <w:rsid w:val="004B72B2"/>
    <w:rsid w:val="004C4A79"/>
    <w:rsid w:val="004C6DE7"/>
    <w:rsid w:val="004D1158"/>
    <w:rsid w:val="004D5BB1"/>
    <w:rsid w:val="004E60D7"/>
    <w:rsid w:val="004E6A1F"/>
    <w:rsid w:val="004F0D65"/>
    <w:rsid w:val="00505080"/>
    <w:rsid w:val="00505C4D"/>
    <w:rsid w:val="00514DA9"/>
    <w:rsid w:val="00515108"/>
    <w:rsid w:val="00515A63"/>
    <w:rsid w:val="005230B6"/>
    <w:rsid w:val="00533634"/>
    <w:rsid w:val="0053537E"/>
    <w:rsid w:val="0053713A"/>
    <w:rsid w:val="00540A0E"/>
    <w:rsid w:val="00544F0E"/>
    <w:rsid w:val="00546479"/>
    <w:rsid w:val="00547C2F"/>
    <w:rsid w:val="0055227A"/>
    <w:rsid w:val="00552E2C"/>
    <w:rsid w:val="005760EB"/>
    <w:rsid w:val="005761E0"/>
    <w:rsid w:val="00577989"/>
    <w:rsid w:val="00583445"/>
    <w:rsid w:val="00591E07"/>
    <w:rsid w:val="00593877"/>
    <w:rsid w:val="00595EC6"/>
    <w:rsid w:val="005A4D81"/>
    <w:rsid w:val="005A676A"/>
    <w:rsid w:val="005B05E8"/>
    <w:rsid w:val="005B32ED"/>
    <w:rsid w:val="005B5610"/>
    <w:rsid w:val="005C28AF"/>
    <w:rsid w:val="005C3CCC"/>
    <w:rsid w:val="005C6AAC"/>
    <w:rsid w:val="005D692B"/>
    <w:rsid w:val="005E2115"/>
    <w:rsid w:val="005E3427"/>
    <w:rsid w:val="005E5C7A"/>
    <w:rsid w:val="005E67D4"/>
    <w:rsid w:val="005E7694"/>
    <w:rsid w:val="005E7AFE"/>
    <w:rsid w:val="005F0B5F"/>
    <w:rsid w:val="005F203C"/>
    <w:rsid w:val="0060442E"/>
    <w:rsid w:val="006123B8"/>
    <w:rsid w:val="00616712"/>
    <w:rsid w:val="00624D0B"/>
    <w:rsid w:val="00627CAA"/>
    <w:rsid w:val="0064043A"/>
    <w:rsid w:val="006404FC"/>
    <w:rsid w:val="00645700"/>
    <w:rsid w:val="006465A6"/>
    <w:rsid w:val="0065730A"/>
    <w:rsid w:val="00660468"/>
    <w:rsid w:val="00660A7B"/>
    <w:rsid w:val="00661EF4"/>
    <w:rsid w:val="00676197"/>
    <w:rsid w:val="00682FC8"/>
    <w:rsid w:val="006925C1"/>
    <w:rsid w:val="00695006"/>
    <w:rsid w:val="0069525B"/>
    <w:rsid w:val="006A0AA9"/>
    <w:rsid w:val="006A525C"/>
    <w:rsid w:val="006B331E"/>
    <w:rsid w:val="006C3673"/>
    <w:rsid w:val="006C3CC3"/>
    <w:rsid w:val="006C4945"/>
    <w:rsid w:val="006C5ECA"/>
    <w:rsid w:val="006D56DC"/>
    <w:rsid w:val="006D6A35"/>
    <w:rsid w:val="006E36EA"/>
    <w:rsid w:val="006E5AB4"/>
    <w:rsid w:val="006F10F0"/>
    <w:rsid w:val="006F40C5"/>
    <w:rsid w:val="0070511B"/>
    <w:rsid w:val="00705254"/>
    <w:rsid w:val="00710FDA"/>
    <w:rsid w:val="00713B49"/>
    <w:rsid w:val="00730524"/>
    <w:rsid w:val="00731A74"/>
    <w:rsid w:val="007338E4"/>
    <w:rsid w:val="00734576"/>
    <w:rsid w:val="00750965"/>
    <w:rsid w:val="007623A8"/>
    <w:rsid w:val="00762925"/>
    <w:rsid w:val="00762960"/>
    <w:rsid w:val="00763672"/>
    <w:rsid w:val="0077665C"/>
    <w:rsid w:val="00783D0C"/>
    <w:rsid w:val="00785D71"/>
    <w:rsid w:val="007868C8"/>
    <w:rsid w:val="00787A4C"/>
    <w:rsid w:val="00794C51"/>
    <w:rsid w:val="007A3684"/>
    <w:rsid w:val="007A435B"/>
    <w:rsid w:val="007A7552"/>
    <w:rsid w:val="007A7DD2"/>
    <w:rsid w:val="007C3F2F"/>
    <w:rsid w:val="007D2B67"/>
    <w:rsid w:val="007E13A8"/>
    <w:rsid w:val="007E1484"/>
    <w:rsid w:val="007E3CEA"/>
    <w:rsid w:val="007F5734"/>
    <w:rsid w:val="007F589B"/>
    <w:rsid w:val="007F6010"/>
    <w:rsid w:val="00801725"/>
    <w:rsid w:val="0080391B"/>
    <w:rsid w:val="00804C5C"/>
    <w:rsid w:val="00817EAA"/>
    <w:rsid w:val="008240FE"/>
    <w:rsid w:val="008341B6"/>
    <w:rsid w:val="00837F45"/>
    <w:rsid w:val="00841A63"/>
    <w:rsid w:val="00842465"/>
    <w:rsid w:val="008425FF"/>
    <w:rsid w:val="00850AB4"/>
    <w:rsid w:val="0085403B"/>
    <w:rsid w:val="00871E61"/>
    <w:rsid w:val="008730E0"/>
    <w:rsid w:val="00891ACF"/>
    <w:rsid w:val="00897697"/>
    <w:rsid w:val="008A4A61"/>
    <w:rsid w:val="008A5505"/>
    <w:rsid w:val="008A58DE"/>
    <w:rsid w:val="008B501E"/>
    <w:rsid w:val="008B5467"/>
    <w:rsid w:val="008D4367"/>
    <w:rsid w:val="008E1CBA"/>
    <w:rsid w:val="008E4EEE"/>
    <w:rsid w:val="009009B6"/>
    <w:rsid w:val="009027DC"/>
    <w:rsid w:val="00905E39"/>
    <w:rsid w:val="00906678"/>
    <w:rsid w:val="0091139A"/>
    <w:rsid w:val="00936A66"/>
    <w:rsid w:val="0094461A"/>
    <w:rsid w:val="00947D53"/>
    <w:rsid w:val="00947F3C"/>
    <w:rsid w:val="00956A2D"/>
    <w:rsid w:val="00957064"/>
    <w:rsid w:val="009605EA"/>
    <w:rsid w:val="00962505"/>
    <w:rsid w:val="00962D30"/>
    <w:rsid w:val="0097481A"/>
    <w:rsid w:val="00974A75"/>
    <w:rsid w:val="00980EC0"/>
    <w:rsid w:val="009928B9"/>
    <w:rsid w:val="00994169"/>
    <w:rsid w:val="00995ADD"/>
    <w:rsid w:val="009A08A5"/>
    <w:rsid w:val="009B125E"/>
    <w:rsid w:val="009B22FB"/>
    <w:rsid w:val="009C6F0E"/>
    <w:rsid w:val="009D0A94"/>
    <w:rsid w:val="009E6822"/>
    <w:rsid w:val="009F0BA8"/>
    <w:rsid w:val="00A02A93"/>
    <w:rsid w:val="00A05089"/>
    <w:rsid w:val="00A10B8C"/>
    <w:rsid w:val="00A167D4"/>
    <w:rsid w:val="00A20437"/>
    <w:rsid w:val="00A33A90"/>
    <w:rsid w:val="00A37E4C"/>
    <w:rsid w:val="00A42631"/>
    <w:rsid w:val="00A42B5D"/>
    <w:rsid w:val="00A463C8"/>
    <w:rsid w:val="00A5250F"/>
    <w:rsid w:val="00A55D4D"/>
    <w:rsid w:val="00A63EB2"/>
    <w:rsid w:val="00A86E1F"/>
    <w:rsid w:val="00A9364B"/>
    <w:rsid w:val="00AA2A85"/>
    <w:rsid w:val="00AB05F1"/>
    <w:rsid w:val="00AB0F15"/>
    <w:rsid w:val="00AB3EC7"/>
    <w:rsid w:val="00AB605C"/>
    <w:rsid w:val="00AC1CE5"/>
    <w:rsid w:val="00AC4D52"/>
    <w:rsid w:val="00AD723A"/>
    <w:rsid w:val="00AE75D2"/>
    <w:rsid w:val="00AF1CD5"/>
    <w:rsid w:val="00AF6F36"/>
    <w:rsid w:val="00B03E5B"/>
    <w:rsid w:val="00B057DF"/>
    <w:rsid w:val="00B0796A"/>
    <w:rsid w:val="00B11406"/>
    <w:rsid w:val="00B16561"/>
    <w:rsid w:val="00B268A4"/>
    <w:rsid w:val="00B27BBC"/>
    <w:rsid w:val="00B30FB6"/>
    <w:rsid w:val="00B361C8"/>
    <w:rsid w:val="00B4293A"/>
    <w:rsid w:val="00B45167"/>
    <w:rsid w:val="00B453AE"/>
    <w:rsid w:val="00B50289"/>
    <w:rsid w:val="00B61703"/>
    <w:rsid w:val="00B61CFA"/>
    <w:rsid w:val="00B61E3D"/>
    <w:rsid w:val="00B667BF"/>
    <w:rsid w:val="00B756DA"/>
    <w:rsid w:val="00B77D66"/>
    <w:rsid w:val="00B832A7"/>
    <w:rsid w:val="00B8742B"/>
    <w:rsid w:val="00B87B2D"/>
    <w:rsid w:val="00B9754E"/>
    <w:rsid w:val="00BA2CEF"/>
    <w:rsid w:val="00BB568E"/>
    <w:rsid w:val="00BB7B15"/>
    <w:rsid w:val="00BC3EF1"/>
    <w:rsid w:val="00BC57BC"/>
    <w:rsid w:val="00BC6A46"/>
    <w:rsid w:val="00BC6CC3"/>
    <w:rsid w:val="00BD1DD6"/>
    <w:rsid w:val="00BD36BF"/>
    <w:rsid w:val="00BD3BCC"/>
    <w:rsid w:val="00BD41F4"/>
    <w:rsid w:val="00BE1231"/>
    <w:rsid w:val="00BE3685"/>
    <w:rsid w:val="00BE38A4"/>
    <w:rsid w:val="00BF45E5"/>
    <w:rsid w:val="00BF6855"/>
    <w:rsid w:val="00BF69D9"/>
    <w:rsid w:val="00C072A7"/>
    <w:rsid w:val="00C15183"/>
    <w:rsid w:val="00C30F15"/>
    <w:rsid w:val="00C46A93"/>
    <w:rsid w:val="00C51DE0"/>
    <w:rsid w:val="00C52EE6"/>
    <w:rsid w:val="00C53CDF"/>
    <w:rsid w:val="00C54484"/>
    <w:rsid w:val="00C57473"/>
    <w:rsid w:val="00C57C98"/>
    <w:rsid w:val="00C60330"/>
    <w:rsid w:val="00C61079"/>
    <w:rsid w:val="00C63172"/>
    <w:rsid w:val="00C64E1C"/>
    <w:rsid w:val="00C73E28"/>
    <w:rsid w:val="00C742E3"/>
    <w:rsid w:val="00C75F99"/>
    <w:rsid w:val="00C761C0"/>
    <w:rsid w:val="00CA2C87"/>
    <w:rsid w:val="00CA3C4B"/>
    <w:rsid w:val="00CA5B34"/>
    <w:rsid w:val="00CB10DF"/>
    <w:rsid w:val="00CB149E"/>
    <w:rsid w:val="00CB4CAF"/>
    <w:rsid w:val="00CB6A1D"/>
    <w:rsid w:val="00CC6575"/>
    <w:rsid w:val="00CC6781"/>
    <w:rsid w:val="00CD4C85"/>
    <w:rsid w:val="00CD5AFF"/>
    <w:rsid w:val="00CE0E70"/>
    <w:rsid w:val="00CE24CA"/>
    <w:rsid w:val="00CE49F4"/>
    <w:rsid w:val="00CF360E"/>
    <w:rsid w:val="00D01046"/>
    <w:rsid w:val="00D01E7D"/>
    <w:rsid w:val="00D03939"/>
    <w:rsid w:val="00D04303"/>
    <w:rsid w:val="00D04965"/>
    <w:rsid w:val="00D06019"/>
    <w:rsid w:val="00D061F9"/>
    <w:rsid w:val="00D14A3D"/>
    <w:rsid w:val="00D1561F"/>
    <w:rsid w:val="00D22650"/>
    <w:rsid w:val="00D250B4"/>
    <w:rsid w:val="00D415BA"/>
    <w:rsid w:val="00D451CA"/>
    <w:rsid w:val="00D504C4"/>
    <w:rsid w:val="00D5232D"/>
    <w:rsid w:val="00D6763D"/>
    <w:rsid w:val="00D74485"/>
    <w:rsid w:val="00D82001"/>
    <w:rsid w:val="00D86E08"/>
    <w:rsid w:val="00D87EEF"/>
    <w:rsid w:val="00D93145"/>
    <w:rsid w:val="00DB0754"/>
    <w:rsid w:val="00DB6817"/>
    <w:rsid w:val="00DB6EE9"/>
    <w:rsid w:val="00DC19AC"/>
    <w:rsid w:val="00DD5C7A"/>
    <w:rsid w:val="00DF7E95"/>
    <w:rsid w:val="00E00B0F"/>
    <w:rsid w:val="00E15B36"/>
    <w:rsid w:val="00E25EA5"/>
    <w:rsid w:val="00E3144F"/>
    <w:rsid w:val="00E338EC"/>
    <w:rsid w:val="00E34608"/>
    <w:rsid w:val="00E3464B"/>
    <w:rsid w:val="00E42F40"/>
    <w:rsid w:val="00E528E4"/>
    <w:rsid w:val="00E54BF5"/>
    <w:rsid w:val="00E631EC"/>
    <w:rsid w:val="00E71148"/>
    <w:rsid w:val="00E73CDE"/>
    <w:rsid w:val="00E757B6"/>
    <w:rsid w:val="00E80F8F"/>
    <w:rsid w:val="00E97AFC"/>
    <w:rsid w:val="00EA228C"/>
    <w:rsid w:val="00EA4573"/>
    <w:rsid w:val="00EB0BF1"/>
    <w:rsid w:val="00EB0F19"/>
    <w:rsid w:val="00EB6626"/>
    <w:rsid w:val="00EC0977"/>
    <w:rsid w:val="00EC1D70"/>
    <w:rsid w:val="00EC4E1E"/>
    <w:rsid w:val="00ED20BD"/>
    <w:rsid w:val="00EE1C75"/>
    <w:rsid w:val="00EE30C2"/>
    <w:rsid w:val="00EE5ED0"/>
    <w:rsid w:val="00EE6724"/>
    <w:rsid w:val="00EF0D41"/>
    <w:rsid w:val="00EF6D7E"/>
    <w:rsid w:val="00F02DA1"/>
    <w:rsid w:val="00F07DB3"/>
    <w:rsid w:val="00F1637F"/>
    <w:rsid w:val="00F17E0A"/>
    <w:rsid w:val="00F25922"/>
    <w:rsid w:val="00F268E0"/>
    <w:rsid w:val="00F34FDF"/>
    <w:rsid w:val="00F37E60"/>
    <w:rsid w:val="00F5560A"/>
    <w:rsid w:val="00F74782"/>
    <w:rsid w:val="00F930EB"/>
    <w:rsid w:val="00F94234"/>
    <w:rsid w:val="00F95776"/>
    <w:rsid w:val="00F977BF"/>
    <w:rsid w:val="00FA7F84"/>
    <w:rsid w:val="00FB5CF3"/>
    <w:rsid w:val="00FC0D12"/>
    <w:rsid w:val="00FC59D2"/>
    <w:rsid w:val="00FC6D6B"/>
    <w:rsid w:val="00FC76DC"/>
    <w:rsid w:val="00FD614D"/>
    <w:rsid w:val="00F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CF54DB"/>
  <w15:docId w15:val="{A9FB68BD-A82A-46DF-B13E-5F9135E8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D3BCC"/>
  </w:style>
  <w:style w:type="paragraph" w:styleId="Ttulo1">
    <w:name w:val="heading 1"/>
    <w:basedOn w:val="Normal"/>
    <w:next w:val="Normal"/>
    <w:qFormat/>
    <w:rsid w:val="008E4EEE"/>
    <w:pPr>
      <w:keepNext/>
      <w:jc w:val="center"/>
      <w:outlineLvl w:val="0"/>
    </w:pPr>
    <w:rPr>
      <w:rFonts w:ascii="Arial" w:hAnsi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E4EE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8E4EEE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E4EEE"/>
  </w:style>
  <w:style w:type="table" w:styleId="Tabelacomgrade">
    <w:name w:val="Table Grid"/>
    <w:basedOn w:val="Tabelanormal"/>
    <w:rsid w:val="00301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6367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63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rancisco2011\Senai%20Sorocaba%20Arquivos\Cronograma2011\402-FR-04-V2%20Cronograma%20de%20des%20plano%20de%20ensin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03A35-9208-4B02-BAAF-6412288AF62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402-FR-04-V2 Cronograma de des plano de ensino.dot</Template>
  <TotalTime>0</TotalTime>
  <Pages>1</Pages>
  <Words>234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Cronograma DET1 - M1EME-A</vt:lpstr>
    </vt:vector>
  </TitlesOfParts>
  <Company>Senai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Cronograma DET1 - M1EME-A</dc:title>
  <dc:subject/>
  <dc:creator>Edinaldo Santos Souza</dc:creator>
  <cp:keywords>SENAI Sorocaba</cp:keywords>
  <dc:description>Edinaldo Santos Souza</dc:description>
  <cp:lastModifiedBy>Desenvolvimento</cp:lastModifiedBy>
  <cp:revision>2</cp:revision>
  <cp:lastPrinted>2024-04-08T13:02:00Z</cp:lastPrinted>
  <dcterms:created xsi:type="dcterms:W3CDTF">2024-04-15T13:46:00Z</dcterms:created>
  <dcterms:modified xsi:type="dcterms:W3CDTF">2024-04-15T13:46:00Z</dcterms:modified>
  <cp:category>Curso de Aprendizagem Industrial</cp:category>
</cp:coreProperties>
</file>